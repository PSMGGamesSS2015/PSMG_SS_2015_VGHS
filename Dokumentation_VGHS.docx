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7B27C5" w:rsidP="009F3E31">
      <w:pPr>
        <w:pStyle w:val="TitelseiteText"/>
      </w:pPr>
      <w:r>
        <w:t>SS 2015</w:t>
      </w:r>
    </w:p>
    <w:p w:rsidR="009F3E31" w:rsidRPr="004421E9" w:rsidRDefault="009F3E31" w:rsidP="009F3E31">
      <w:pPr>
        <w:pStyle w:val="TitelseiteText"/>
      </w:pPr>
      <w:r w:rsidRPr="004421E9">
        <w:t xml:space="preserve">Leitung: </w:t>
      </w:r>
      <w:r w:rsidR="007B27C5">
        <w:t>Martin Brockelmann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7B6B15" w:rsidP="009F3E31">
      <w:pPr>
        <w:pStyle w:val="Titel"/>
      </w:pPr>
      <w:r>
        <w:t xml:space="preserve">Lauf, Jane, lauf! – Game </w:t>
      </w:r>
      <w:proofErr w:type="spellStart"/>
      <w:r>
        <w:t>Developement</w:t>
      </w:r>
      <w:proofErr w:type="spellEnd"/>
      <w:r>
        <w:t xml:space="preserve"> Projekt</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1C005B" w:rsidRDefault="001C005B">
      <w:pPr>
        <w:spacing w:after="200" w:line="276" w:lineRule="auto"/>
        <w:jc w:val="left"/>
      </w:pPr>
      <w:r>
        <w:br w:type="page"/>
      </w:r>
    </w:p>
    <w:p w:rsidR="001C005B" w:rsidRPr="00912F56" w:rsidRDefault="001C005B" w:rsidP="001C005B">
      <w:pPr>
        <w:pStyle w:val="TitelseiteText"/>
      </w:pPr>
      <w:r w:rsidRPr="00912F56">
        <w:lastRenderedPageBreak/>
        <w:t>Manuel Gietl</w:t>
      </w:r>
    </w:p>
    <w:p w:rsidR="001C005B" w:rsidRPr="00912F56" w:rsidRDefault="001C005B" w:rsidP="001C005B">
      <w:pPr>
        <w:pStyle w:val="TitelseiteText"/>
      </w:pPr>
      <w:r w:rsidRPr="00912F56">
        <w:t>156 864 4</w:t>
      </w:r>
    </w:p>
    <w:p w:rsidR="001C005B" w:rsidRPr="00912F56" w:rsidRDefault="001C005B" w:rsidP="001C005B">
      <w:pPr>
        <w:pStyle w:val="TitelseiteText"/>
      </w:pPr>
      <w:r w:rsidRPr="00912F56">
        <w:t>Medieninformatik, Informationswissenschaften</w:t>
      </w:r>
    </w:p>
    <w:p w:rsidR="001C005B" w:rsidRDefault="001C005B" w:rsidP="001C005B">
      <w:pPr>
        <w:pStyle w:val="TitelseiteText"/>
      </w:pPr>
      <w:r w:rsidRPr="00912F56">
        <w:t>6. Semester B.A.</w:t>
      </w:r>
    </w:p>
    <w:p w:rsidR="001C005B" w:rsidRDefault="001C005B" w:rsidP="001C005B">
      <w:pPr>
        <w:pStyle w:val="TitelseiteText"/>
      </w:pPr>
    </w:p>
    <w:p w:rsidR="001C005B" w:rsidRDefault="001C005B" w:rsidP="001C005B">
      <w:pPr>
        <w:pStyle w:val="TitelseiteText"/>
      </w:pPr>
      <w:r>
        <w:t>Gewerbestr. 4</w:t>
      </w:r>
    </w:p>
    <w:p w:rsidR="001C005B" w:rsidRPr="00A41323" w:rsidRDefault="001C005B" w:rsidP="001C005B">
      <w:pPr>
        <w:pStyle w:val="TitelseiteText"/>
      </w:pPr>
      <w:r w:rsidRPr="00A41323">
        <w:t>84088 Neufahrn</w:t>
      </w:r>
    </w:p>
    <w:p w:rsidR="001C005B" w:rsidRPr="00A41323" w:rsidRDefault="001C005B" w:rsidP="001C005B">
      <w:pPr>
        <w:pStyle w:val="TitelseiteText"/>
      </w:pPr>
      <w:r w:rsidRPr="00A41323">
        <w:t>Tel.: 01512/6261133</w:t>
      </w:r>
    </w:p>
    <w:p w:rsidR="001C005B" w:rsidRPr="009E2D27" w:rsidRDefault="001C005B" w:rsidP="001C005B">
      <w:pPr>
        <w:pStyle w:val="TitelseiteText"/>
        <w:rPr>
          <w:rStyle w:val="5yl5"/>
          <w:lang w:val="en-US"/>
        </w:rPr>
      </w:pPr>
      <w:r w:rsidRPr="009E2D27">
        <w:rPr>
          <w:lang w:val="en-US"/>
        </w:rPr>
        <w:t xml:space="preserve">Email: </w:t>
      </w:r>
      <w:hyperlink r:id="rId9" w:history="1">
        <w:r w:rsidRPr="009E2D27">
          <w:rPr>
            <w:rStyle w:val="Hyperlink"/>
            <w:color w:val="auto"/>
            <w:u w:val="none"/>
            <w:lang w:val="en-US"/>
          </w:rPr>
          <w:t>manuel.gietl@stud.uni-regensburg.de</w:t>
        </w:r>
      </w:hyperlink>
    </w:p>
    <w:p w:rsidR="001C005B" w:rsidRPr="009E2D27" w:rsidRDefault="001C005B" w:rsidP="001C005B">
      <w:pPr>
        <w:pStyle w:val="TitelseiteText"/>
        <w:rPr>
          <w:rStyle w:val="5yl5"/>
          <w:lang w:val="en-US"/>
        </w:rPr>
      </w:pPr>
    </w:p>
    <w:p w:rsidR="001C005B" w:rsidRPr="00A41323" w:rsidRDefault="001C005B" w:rsidP="001C005B">
      <w:pPr>
        <w:pStyle w:val="TitelseiteText"/>
        <w:rPr>
          <w:rStyle w:val="5yl5"/>
        </w:rPr>
      </w:pPr>
      <w:r w:rsidRPr="00A41323">
        <w:rPr>
          <w:rStyle w:val="5yl5"/>
        </w:rPr>
        <w:t>Christoph Paul</w:t>
      </w:r>
    </w:p>
    <w:p w:rsidR="001C005B" w:rsidRDefault="001C005B" w:rsidP="001C005B">
      <w:pPr>
        <w:pStyle w:val="TitelseiteText"/>
        <w:rPr>
          <w:rStyle w:val="5yl5"/>
        </w:rPr>
      </w:pPr>
      <w:r>
        <w:t>Medieninformatik, Informationswissenschaften</w:t>
      </w:r>
    </w:p>
    <w:p w:rsidR="001C005B" w:rsidRDefault="001C005B" w:rsidP="001C005B">
      <w:pPr>
        <w:pStyle w:val="TitelseiteText"/>
        <w:rPr>
          <w:rStyle w:val="5yl5"/>
        </w:rPr>
      </w:pPr>
      <w:r>
        <w:rPr>
          <w:rStyle w:val="5yl5"/>
        </w:rPr>
        <w:t>1578580</w:t>
      </w:r>
    </w:p>
    <w:p w:rsidR="001C005B" w:rsidRDefault="001C005B" w:rsidP="001C005B">
      <w:pPr>
        <w:pStyle w:val="TitelseiteText"/>
        <w:rPr>
          <w:rStyle w:val="5yl5"/>
        </w:rPr>
      </w:pPr>
      <w:r w:rsidRPr="00912F56">
        <w:t>6. Semester B.A.</w:t>
      </w:r>
    </w:p>
    <w:p w:rsidR="001C005B" w:rsidRDefault="001C005B" w:rsidP="001C005B">
      <w:pPr>
        <w:pStyle w:val="TitelseiteText"/>
        <w:rPr>
          <w:rStyle w:val="5yl5"/>
        </w:rPr>
      </w:pPr>
    </w:p>
    <w:p w:rsidR="001C005B" w:rsidRDefault="001C005B" w:rsidP="001C005B">
      <w:pPr>
        <w:pStyle w:val="TitelseiteText"/>
        <w:rPr>
          <w:rStyle w:val="5yl5"/>
        </w:rPr>
      </w:pPr>
      <w:r>
        <w:rPr>
          <w:rStyle w:val="5yl5"/>
        </w:rPr>
        <w:t xml:space="preserve">D.-Martin-Luther-Str. 18 </w:t>
      </w:r>
    </w:p>
    <w:p w:rsidR="001C005B" w:rsidRDefault="001C005B" w:rsidP="001C005B">
      <w:pPr>
        <w:pStyle w:val="TitelseiteText"/>
        <w:rPr>
          <w:rStyle w:val="5yl5"/>
        </w:rPr>
      </w:pPr>
      <w:r>
        <w:rPr>
          <w:rStyle w:val="5yl5"/>
        </w:rPr>
        <w:t>93047 Regensburg</w:t>
      </w:r>
    </w:p>
    <w:p w:rsidR="001C005B" w:rsidRDefault="001C005B" w:rsidP="001C005B">
      <w:pPr>
        <w:pStyle w:val="TitelseiteText"/>
        <w:rPr>
          <w:rStyle w:val="5yl5"/>
        </w:rPr>
      </w:pPr>
      <w:r w:rsidRPr="00034693">
        <w:t xml:space="preserve">Tel.: </w:t>
      </w:r>
      <w:r>
        <w:rPr>
          <w:rStyle w:val="5yl5"/>
        </w:rPr>
        <w:t>0176/31642713</w:t>
      </w:r>
    </w:p>
    <w:p w:rsidR="001C005B" w:rsidRPr="001C005B" w:rsidRDefault="001C005B" w:rsidP="001C005B">
      <w:pPr>
        <w:pStyle w:val="TitelseiteText"/>
        <w:rPr>
          <w:rStyle w:val="5yl5"/>
          <w:lang w:val="en-US"/>
        </w:rPr>
      </w:pPr>
      <w:r w:rsidRPr="001C005B">
        <w:rPr>
          <w:rStyle w:val="5yl5"/>
          <w:lang w:val="en-US"/>
        </w:rPr>
        <w:t>Email: christoph.paul@stud.uni-regensburg.de</w:t>
      </w:r>
    </w:p>
    <w:p w:rsidR="001C005B" w:rsidRPr="001C005B" w:rsidRDefault="001C005B" w:rsidP="001C005B">
      <w:pPr>
        <w:pStyle w:val="TitelseiteText"/>
        <w:rPr>
          <w:lang w:val="en-US"/>
        </w:rPr>
      </w:pPr>
    </w:p>
    <w:p w:rsidR="001C005B" w:rsidRPr="00034693" w:rsidRDefault="001C005B" w:rsidP="001C005B">
      <w:pPr>
        <w:pStyle w:val="TitelseiteText"/>
      </w:pPr>
      <w:r>
        <w:t xml:space="preserve">Sabrina </w:t>
      </w:r>
      <w:proofErr w:type="spellStart"/>
      <w:r>
        <w:t>Spreitzer</w:t>
      </w:r>
      <w:proofErr w:type="spellEnd"/>
    </w:p>
    <w:p w:rsidR="001C005B" w:rsidRPr="00034693" w:rsidRDefault="001C005B" w:rsidP="001C005B">
      <w:pPr>
        <w:pStyle w:val="TitelseiteText"/>
      </w:pPr>
      <w:r>
        <w:t>158 107 0</w:t>
      </w:r>
    </w:p>
    <w:p w:rsidR="001C005B" w:rsidRPr="00034693" w:rsidRDefault="001C005B" w:rsidP="001C005B">
      <w:pPr>
        <w:pStyle w:val="TitelseiteText"/>
      </w:pPr>
      <w:r>
        <w:t>Medieninformatik, Informationswissenschaften</w:t>
      </w:r>
    </w:p>
    <w:p w:rsidR="001C005B" w:rsidRPr="00034693" w:rsidRDefault="001C005B" w:rsidP="001C005B">
      <w:pPr>
        <w:pStyle w:val="TitelseiteText"/>
      </w:pPr>
      <w:r>
        <w:t>6. Semester B.A.</w:t>
      </w:r>
    </w:p>
    <w:p w:rsidR="001C005B" w:rsidRPr="00034693" w:rsidRDefault="001C005B" w:rsidP="001C005B">
      <w:pPr>
        <w:pStyle w:val="TitelseiteText"/>
      </w:pPr>
    </w:p>
    <w:p w:rsidR="001C005B" w:rsidRPr="00034693" w:rsidRDefault="001C005B" w:rsidP="001C005B">
      <w:pPr>
        <w:pStyle w:val="TitelseiteText"/>
      </w:pPr>
      <w:proofErr w:type="spellStart"/>
      <w:r>
        <w:t>Löbelstr</w:t>
      </w:r>
      <w:proofErr w:type="spellEnd"/>
      <w:r>
        <w:t>. 1</w:t>
      </w:r>
    </w:p>
    <w:p w:rsidR="001C005B" w:rsidRPr="00034693" w:rsidRDefault="001C005B" w:rsidP="001C005B">
      <w:pPr>
        <w:pStyle w:val="TitelseiteText"/>
      </w:pPr>
      <w:r>
        <w:t>93053 Regensburg</w:t>
      </w:r>
    </w:p>
    <w:p w:rsidR="001C005B" w:rsidRPr="00034693" w:rsidRDefault="001C005B" w:rsidP="001C005B">
      <w:pPr>
        <w:pStyle w:val="TitelseiteText"/>
      </w:pPr>
      <w:r w:rsidRPr="00034693">
        <w:t xml:space="preserve">Tel.: </w:t>
      </w:r>
      <w:r>
        <w:t>0941/999193</w:t>
      </w:r>
    </w:p>
    <w:p w:rsidR="001C005B" w:rsidRPr="00A41323" w:rsidRDefault="001C005B" w:rsidP="001C005B">
      <w:pPr>
        <w:pStyle w:val="TitelseiteText"/>
      </w:pPr>
      <w:r w:rsidRPr="00A41323">
        <w:t xml:space="preserve">Email: </w:t>
      </w:r>
      <w:hyperlink r:id="rId10" w:history="1">
        <w:r w:rsidRPr="00A41323">
          <w:rPr>
            <w:rStyle w:val="Hyperlink"/>
            <w:color w:val="auto"/>
            <w:u w:val="none"/>
          </w:rPr>
          <w:t>sabrina.spreitzer@stud.uni-regensburg.de</w:t>
        </w:r>
      </w:hyperlink>
    </w:p>
    <w:p w:rsidR="007B27C5" w:rsidRPr="00A41323" w:rsidRDefault="007B27C5" w:rsidP="009F3E31">
      <w:pPr>
        <w:pStyle w:val="TitelseiteText"/>
      </w:pPr>
    </w:p>
    <w:p w:rsidR="009F3E31" w:rsidRPr="00034693" w:rsidRDefault="009F3E31" w:rsidP="009F3E31">
      <w:pPr>
        <w:pStyle w:val="TitelseiteText"/>
      </w:pPr>
      <w:r w:rsidRPr="00034693">
        <w:t>Abgege</w:t>
      </w:r>
      <w:r w:rsidR="001C005B">
        <w:t>ben am 23.04.15</w:t>
      </w:r>
    </w:p>
    <w:p w:rsidR="000147EF" w:rsidRDefault="000147EF">
      <w:pPr>
        <w:spacing w:after="200" w:line="276" w:lineRule="auto"/>
        <w:sectPr w:rsidR="000147EF" w:rsidSect="000147EF">
          <w:headerReference w:type="default" r:id="rId11"/>
          <w:headerReference w:type="first" r:id="rId12"/>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C156ED"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552207" w:history="1">
            <w:r w:rsidR="00C156ED" w:rsidRPr="00141405">
              <w:rPr>
                <w:rStyle w:val="Hyperlink"/>
                <w:rFonts w:eastAsiaTheme="majorEastAsia"/>
                <w:noProof/>
              </w:rPr>
              <w:t>1</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Überblick</w:t>
            </w:r>
            <w:r w:rsidR="00C156ED">
              <w:rPr>
                <w:noProof/>
                <w:webHidden/>
              </w:rPr>
              <w:tab/>
            </w:r>
            <w:r w:rsidR="00C156ED">
              <w:rPr>
                <w:noProof/>
                <w:webHidden/>
              </w:rPr>
              <w:fldChar w:fldCharType="begin"/>
            </w:r>
            <w:r w:rsidR="00C156ED">
              <w:rPr>
                <w:noProof/>
                <w:webHidden/>
              </w:rPr>
              <w:instrText xml:space="preserve"> PAGEREF _Toc417552207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08" w:history="1">
            <w:r w:rsidR="00C156ED" w:rsidRPr="00141405">
              <w:rPr>
                <w:rStyle w:val="Hyperlink"/>
                <w:rFonts w:eastAsiaTheme="majorEastAsia"/>
                <w:noProof/>
              </w:rPr>
              <w:t>1.1</w:t>
            </w:r>
            <w:r w:rsidR="00C156ED">
              <w:rPr>
                <w:rFonts w:asciiTheme="minorHAnsi" w:eastAsiaTheme="minorEastAsia" w:hAnsiTheme="minorHAnsi" w:cstheme="minorBidi"/>
                <w:noProof/>
                <w:szCs w:val="22"/>
              </w:rPr>
              <w:tab/>
            </w:r>
            <w:r w:rsidR="00C156ED" w:rsidRPr="00141405">
              <w:rPr>
                <w:rStyle w:val="Hyperlink"/>
                <w:rFonts w:eastAsiaTheme="majorEastAsia"/>
                <w:noProof/>
              </w:rPr>
              <w:t>Design Verlauf</w:t>
            </w:r>
            <w:r w:rsidR="00C156ED">
              <w:rPr>
                <w:noProof/>
                <w:webHidden/>
              </w:rPr>
              <w:tab/>
            </w:r>
            <w:r w:rsidR="00C156ED">
              <w:rPr>
                <w:noProof/>
                <w:webHidden/>
              </w:rPr>
              <w:fldChar w:fldCharType="begin"/>
            </w:r>
            <w:r w:rsidR="00C156ED">
              <w:rPr>
                <w:noProof/>
                <w:webHidden/>
              </w:rPr>
              <w:instrText xml:space="preserve"> PAGEREF _Toc417552208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09" w:history="1">
            <w:r w:rsidR="00C156ED" w:rsidRPr="00141405">
              <w:rPr>
                <w:rStyle w:val="Hyperlink"/>
                <w:rFonts w:eastAsiaTheme="majorEastAsia"/>
                <w:noProof/>
              </w:rPr>
              <w:t>1.2</w:t>
            </w:r>
            <w:r w:rsidR="00C156ED">
              <w:rPr>
                <w:rFonts w:asciiTheme="minorHAnsi" w:eastAsiaTheme="minorEastAsia" w:hAnsiTheme="minorHAnsi" w:cstheme="minorBidi"/>
                <w:noProof/>
                <w:szCs w:val="22"/>
              </w:rPr>
              <w:tab/>
            </w:r>
            <w:r w:rsidR="00C156ED" w:rsidRPr="00141405">
              <w:rPr>
                <w:rStyle w:val="Hyperlink"/>
                <w:rFonts w:eastAsiaTheme="majorEastAsia"/>
                <w:noProof/>
              </w:rPr>
              <w:t>Vision Statement</w:t>
            </w:r>
            <w:r w:rsidR="00C156ED">
              <w:rPr>
                <w:noProof/>
                <w:webHidden/>
              </w:rPr>
              <w:tab/>
            </w:r>
            <w:r w:rsidR="00C156ED">
              <w:rPr>
                <w:noProof/>
                <w:webHidden/>
              </w:rPr>
              <w:fldChar w:fldCharType="begin"/>
            </w:r>
            <w:r w:rsidR="00C156ED">
              <w:rPr>
                <w:noProof/>
                <w:webHidden/>
              </w:rPr>
              <w:instrText xml:space="preserve"> PAGEREF _Toc417552209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0D120F">
          <w:pPr>
            <w:pStyle w:val="Verzeichnis3"/>
            <w:tabs>
              <w:tab w:val="left" w:pos="1100"/>
              <w:tab w:val="right" w:leader="dot" w:pos="8493"/>
            </w:tabs>
            <w:rPr>
              <w:rFonts w:asciiTheme="minorHAnsi" w:eastAsiaTheme="minorEastAsia" w:hAnsiTheme="minorHAnsi" w:cstheme="minorBidi"/>
              <w:noProof/>
              <w:szCs w:val="22"/>
            </w:rPr>
          </w:pPr>
          <w:hyperlink w:anchor="_Toc417552210" w:history="1">
            <w:r w:rsidR="00C156ED" w:rsidRPr="00141405">
              <w:rPr>
                <w:rStyle w:val="Hyperlink"/>
                <w:rFonts w:eastAsiaTheme="majorEastAsia"/>
                <w:noProof/>
              </w:rPr>
              <w:t>1.2.1</w:t>
            </w:r>
            <w:r w:rsidR="00C156ED">
              <w:rPr>
                <w:rFonts w:asciiTheme="minorHAnsi" w:eastAsiaTheme="minorEastAsia" w:hAnsiTheme="minorHAnsi" w:cstheme="minorBidi"/>
                <w:noProof/>
                <w:szCs w:val="22"/>
              </w:rPr>
              <w:tab/>
            </w:r>
            <w:r w:rsidR="00C156ED" w:rsidRPr="00141405">
              <w:rPr>
                <w:rStyle w:val="Hyperlink"/>
                <w:rFonts w:eastAsiaTheme="majorEastAsia"/>
                <w:noProof/>
              </w:rPr>
              <w:t>Game Design Logline</w:t>
            </w:r>
            <w:r w:rsidR="00C156ED">
              <w:rPr>
                <w:noProof/>
                <w:webHidden/>
              </w:rPr>
              <w:tab/>
            </w:r>
            <w:r w:rsidR="00C156ED">
              <w:rPr>
                <w:noProof/>
                <w:webHidden/>
              </w:rPr>
              <w:fldChar w:fldCharType="begin"/>
            </w:r>
            <w:r w:rsidR="00C156ED">
              <w:rPr>
                <w:noProof/>
                <w:webHidden/>
              </w:rPr>
              <w:instrText xml:space="preserve"> PAGEREF _Toc417552210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0D120F">
          <w:pPr>
            <w:pStyle w:val="Verzeichnis3"/>
            <w:tabs>
              <w:tab w:val="left" w:pos="1320"/>
              <w:tab w:val="right" w:leader="dot" w:pos="8493"/>
            </w:tabs>
            <w:rPr>
              <w:rFonts w:asciiTheme="minorHAnsi" w:eastAsiaTheme="minorEastAsia" w:hAnsiTheme="minorHAnsi" w:cstheme="minorBidi"/>
              <w:noProof/>
              <w:szCs w:val="22"/>
            </w:rPr>
          </w:pPr>
          <w:hyperlink w:anchor="_Toc417552211" w:history="1">
            <w:r w:rsidR="00C156ED" w:rsidRPr="00141405">
              <w:rPr>
                <w:rStyle w:val="Hyperlink"/>
                <w:rFonts w:eastAsiaTheme="majorEastAsia"/>
                <w:noProof/>
              </w:rPr>
              <w:t>1.2.2</w:t>
            </w:r>
            <w:r w:rsidR="00C156ED">
              <w:rPr>
                <w:rFonts w:asciiTheme="minorHAnsi" w:eastAsiaTheme="minorEastAsia" w:hAnsiTheme="minorHAnsi" w:cstheme="minorBidi"/>
                <w:noProof/>
                <w:szCs w:val="22"/>
              </w:rPr>
              <w:tab/>
            </w:r>
            <w:r w:rsidR="00C156ED" w:rsidRPr="00141405">
              <w:rPr>
                <w:rStyle w:val="Hyperlink"/>
                <w:rFonts w:eastAsiaTheme="majorEastAsia"/>
                <w:noProof/>
              </w:rPr>
              <w:t>Zusammenfassung des Game Design</w:t>
            </w:r>
            <w:r w:rsidR="00C156ED">
              <w:rPr>
                <w:noProof/>
                <w:webHidden/>
              </w:rPr>
              <w:tab/>
            </w:r>
            <w:r w:rsidR="00C156ED">
              <w:rPr>
                <w:noProof/>
                <w:webHidden/>
              </w:rPr>
              <w:fldChar w:fldCharType="begin"/>
            </w:r>
            <w:r w:rsidR="00C156ED">
              <w:rPr>
                <w:noProof/>
                <w:webHidden/>
              </w:rPr>
              <w:instrText xml:space="preserve"> PAGEREF _Toc417552211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0D120F">
          <w:pPr>
            <w:pStyle w:val="Verzeichnis1"/>
            <w:rPr>
              <w:rFonts w:asciiTheme="minorHAnsi" w:eastAsiaTheme="minorEastAsia" w:hAnsiTheme="minorHAnsi" w:cstheme="minorBidi"/>
              <w:noProof/>
              <w:sz w:val="22"/>
              <w:szCs w:val="22"/>
            </w:rPr>
          </w:pPr>
          <w:hyperlink w:anchor="_Toc417552212" w:history="1">
            <w:r w:rsidR="00C156ED" w:rsidRPr="00141405">
              <w:rPr>
                <w:rStyle w:val="Hyperlink"/>
                <w:rFonts w:eastAsiaTheme="majorEastAsia"/>
                <w:noProof/>
              </w:rPr>
              <w:t>2</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Zielgruppe</w:t>
            </w:r>
            <w:r w:rsidR="00C156ED">
              <w:rPr>
                <w:noProof/>
                <w:webHidden/>
              </w:rPr>
              <w:tab/>
            </w:r>
            <w:r w:rsidR="00C156ED">
              <w:rPr>
                <w:noProof/>
                <w:webHidden/>
              </w:rPr>
              <w:fldChar w:fldCharType="begin"/>
            </w:r>
            <w:r w:rsidR="00C156ED">
              <w:rPr>
                <w:noProof/>
                <w:webHidden/>
              </w:rPr>
              <w:instrText xml:space="preserve"> PAGEREF _Toc417552212 \h </w:instrText>
            </w:r>
            <w:r w:rsidR="00C156ED">
              <w:rPr>
                <w:noProof/>
                <w:webHidden/>
              </w:rPr>
            </w:r>
            <w:r w:rsidR="00C156ED">
              <w:rPr>
                <w:noProof/>
                <w:webHidden/>
              </w:rPr>
              <w:fldChar w:fldCharType="separate"/>
            </w:r>
            <w:r w:rsidR="00C156ED">
              <w:rPr>
                <w:noProof/>
                <w:webHidden/>
              </w:rPr>
              <w:t>6</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13" w:history="1">
            <w:r w:rsidR="00C156ED" w:rsidRPr="00141405">
              <w:rPr>
                <w:rStyle w:val="Hyperlink"/>
                <w:rFonts w:eastAsiaTheme="majorEastAsia"/>
                <w:noProof/>
              </w:rPr>
              <w:t>2.1</w:t>
            </w:r>
            <w:r w:rsidR="00C156ED">
              <w:rPr>
                <w:rFonts w:asciiTheme="minorHAnsi" w:eastAsiaTheme="minorEastAsia" w:hAnsiTheme="minorHAnsi" w:cstheme="minorBidi"/>
                <w:noProof/>
                <w:szCs w:val="22"/>
              </w:rPr>
              <w:tab/>
            </w:r>
            <w:r w:rsidR="00C156ED" w:rsidRPr="00141405">
              <w:rPr>
                <w:rStyle w:val="Hyperlink"/>
                <w:rFonts w:eastAsiaTheme="majorEastAsia"/>
                <w:noProof/>
              </w:rPr>
              <w:t>Zielgruppenanalyse</w:t>
            </w:r>
            <w:r w:rsidR="00C156ED">
              <w:rPr>
                <w:noProof/>
                <w:webHidden/>
              </w:rPr>
              <w:tab/>
            </w:r>
            <w:r w:rsidR="00C156ED">
              <w:rPr>
                <w:noProof/>
                <w:webHidden/>
              </w:rPr>
              <w:fldChar w:fldCharType="begin"/>
            </w:r>
            <w:r w:rsidR="00C156ED">
              <w:rPr>
                <w:noProof/>
                <w:webHidden/>
              </w:rPr>
              <w:instrText xml:space="preserve"> PAGEREF _Toc417552213 \h </w:instrText>
            </w:r>
            <w:r w:rsidR="00C156ED">
              <w:rPr>
                <w:noProof/>
                <w:webHidden/>
              </w:rPr>
            </w:r>
            <w:r w:rsidR="00C156ED">
              <w:rPr>
                <w:noProof/>
                <w:webHidden/>
              </w:rPr>
              <w:fldChar w:fldCharType="separate"/>
            </w:r>
            <w:r w:rsidR="00C156ED">
              <w:rPr>
                <w:noProof/>
                <w:webHidden/>
              </w:rPr>
              <w:t>6</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14" w:history="1">
            <w:r w:rsidR="00C156ED" w:rsidRPr="00141405">
              <w:rPr>
                <w:rStyle w:val="Hyperlink"/>
                <w:rFonts w:eastAsiaTheme="majorEastAsia"/>
                <w:noProof/>
              </w:rPr>
              <w:t>2.2</w:t>
            </w:r>
            <w:r w:rsidR="00C156ED">
              <w:rPr>
                <w:rFonts w:asciiTheme="minorHAnsi" w:eastAsiaTheme="minorEastAsia" w:hAnsiTheme="minorHAnsi" w:cstheme="minorBidi"/>
                <w:noProof/>
                <w:szCs w:val="22"/>
              </w:rPr>
              <w:tab/>
            </w:r>
            <w:r w:rsidR="00C156ED" w:rsidRPr="00141405">
              <w:rPr>
                <w:rStyle w:val="Hyperlink"/>
                <w:rFonts w:eastAsiaTheme="majorEastAsia"/>
                <w:noProof/>
              </w:rPr>
              <w:t>Plattform</w:t>
            </w:r>
            <w:r w:rsidR="00C156ED">
              <w:rPr>
                <w:noProof/>
                <w:webHidden/>
              </w:rPr>
              <w:tab/>
            </w:r>
            <w:r w:rsidR="00C156ED">
              <w:rPr>
                <w:noProof/>
                <w:webHidden/>
              </w:rPr>
              <w:fldChar w:fldCharType="begin"/>
            </w:r>
            <w:r w:rsidR="00C156ED">
              <w:rPr>
                <w:noProof/>
                <w:webHidden/>
              </w:rPr>
              <w:instrText xml:space="preserve"> PAGEREF _Toc417552214 \h </w:instrText>
            </w:r>
            <w:r w:rsidR="00C156ED">
              <w:rPr>
                <w:noProof/>
                <w:webHidden/>
              </w:rPr>
            </w:r>
            <w:r w:rsidR="00C156ED">
              <w:rPr>
                <w:noProof/>
                <w:webHidden/>
              </w:rPr>
              <w:fldChar w:fldCharType="separate"/>
            </w:r>
            <w:r w:rsidR="00C156ED">
              <w:rPr>
                <w:noProof/>
                <w:webHidden/>
              </w:rPr>
              <w:t>6</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15" w:history="1">
            <w:r w:rsidR="00C156ED" w:rsidRPr="00141405">
              <w:rPr>
                <w:rStyle w:val="Hyperlink"/>
                <w:rFonts w:eastAsiaTheme="majorEastAsia"/>
                <w:noProof/>
              </w:rPr>
              <w:t>2.3</w:t>
            </w:r>
            <w:r w:rsidR="00C156ED">
              <w:rPr>
                <w:rFonts w:asciiTheme="minorHAnsi" w:eastAsiaTheme="minorEastAsia" w:hAnsiTheme="minorHAnsi" w:cstheme="minorBidi"/>
                <w:noProof/>
                <w:szCs w:val="22"/>
              </w:rPr>
              <w:tab/>
            </w:r>
            <w:r w:rsidR="00C156ED" w:rsidRPr="00141405">
              <w:rPr>
                <w:rStyle w:val="Hyperlink"/>
                <w:rFonts w:eastAsiaTheme="majorEastAsia"/>
                <w:noProof/>
              </w:rPr>
              <w:t>Systemanforderungen</w:t>
            </w:r>
            <w:r w:rsidR="00C156ED">
              <w:rPr>
                <w:noProof/>
                <w:webHidden/>
              </w:rPr>
              <w:tab/>
            </w:r>
            <w:r w:rsidR="00C156ED">
              <w:rPr>
                <w:noProof/>
                <w:webHidden/>
              </w:rPr>
              <w:fldChar w:fldCharType="begin"/>
            </w:r>
            <w:r w:rsidR="00C156ED">
              <w:rPr>
                <w:noProof/>
                <w:webHidden/>
              </w:rPr>
              <w:instrText xml:space="preserve"> PAGEREF _Toc417552215 \h </w:instrText>
            </w:r>
            <w:r w:rsidR="00C156ED">
              <w:rPr>
                <w:noProof/>
                <w:webHidden/>
              </w:rPr>
            </w:r>
            <w:r w:rsidR="00C156ED">
              <w:rPr>
                <w:noProof/>
                <w:webHidden/>
              </w:rPr>
              <w:fldChar w:fldCharType="separate"/>
            </w:r>
            <w:r w:rsidR="00C156ED">
              <w:rPr>
                <w:noProof/>
                <w:webHidden/>
              </w:rPr>
              <w:t>6</w:t>
            </w:r>
            <w:r w:rsidR="00C156ED">
              <w:rPr>
                <w:noProof/>
                <w:webHidden/>
              </w:rPr>
              <w:fldChar w:fldCharType="end"/>
            </w:r>
          </w:hyperlink>
        </w:p>
        <w:p w:rsidR="00C156ED" w:rsidRDefault="000D120F">
          <w:pPr>
            <w:pStyle w:val="Verzeichnis1"/>
            <w:rPr>
              <w:rFonts w:asciiTheme="minorHAnsi" w:eastAsiaTheme="minorEastAsia" w:hAnsiTheme="minorHAnsi" w:cstheme="minorBidi"/>
              <w:noProof/>
              <w:sz w:val="22"/>
              <w:szCs w:val="22"/>
            </w:rPr>
          </w:pPr>
          <w:hyperlink w:anchor="_Toc417552216" w:history="1">
            <w:r w:rsidR="00C156ED" w:rsidRPr="00141405">
              <w:rPr>
                <w:rStyle w:val="Hyperlink"/>
                <w:rFonts w:eastAsiaTheme="majorEastAsia"/>
                <w:noProof/>
              </w:rPr>
              <w:t>3</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Game Play</w:t>
            </w:r>
            <w:r w:rsidR="00C156ED">
              <w:rPr>
                <w:noProof/>
                <w:webHidden/>
              </w:rPr>
              <w:tab/>
            </w:r>
            <w:r w:rsidR="00C156ED">
              <w:rPr>
                <w:noProof/>
                <w:webHidden/>
              </w:rPr>
              <w:fldChar w:fldCharType="begin"/>
            </w:r>
            <w:r w:rsidR="00C156ED">
              <w:rPr>
                <w:noProof/>
                <w:webHidden/>
              </w:rPr>
              <w:instrText xml:space="preserve"> PAGEREF _Toc417552216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17" w:history="1">
            <w:r w:rsidR="00C156ED" w:rsidRPr="00141405">
              <w:rPr>
                <w:rStyle w:val="Hyperlink"/>
                <w:rFonts w:eastAsiaTheme="majorEastAsia"/>
                <w:noProof/>
              </w:rPr>
              <w:t>3.1</w:t>
            </w:r>
            <w:r w:rsidR="00C156ED">
              <w:rPr>
                <w:rFonts w:asciiTheme="minorHAnsi" w:eastAsiaTheme="minorEastAsia" w:hAnsiTheme="minorHAnsi" w:cstheme="minorBidi"/>
                <w:noProof/>
                <w:szCs w:val="22"/>
              </w:rPr>
              <w:tab/>
            </w:r>
            <w:r w:rsidR="00C156ED" w:rsidRPr="00141405">
              <w:rPr>
                <w:rStyle w:val="Hyperlink"/>
                <w:rFonts w:eastAsiaTheme="majorEastAsia"/>
                <w:noProof/>
              </w:rPr>
              <w:t>Kernmechanik</w:t>
            </w:r>
            <w:r w:rsidR="00C156ED">
              <w:rPr>
                <w:noProof/>
                <w:webHidden/>
              </w:rPr>
              <w:tab/>
            </w:r>
            <w:r w:rsidR="00C156ED">
              <w:rPr>
                <w:noProof/>
                <w:webHidden/>
              </w:rPr>
              <w:fldChar w:fldCharType="begin"/>
            </w:r>
            <w:r w:rsidR="00C156ED">
              <w:rPr>
                <w:noProof/>
                <w:webHidden/>
              </w:rPr>
              <w:instrText xml:space="preserve"> PAGEREF _Toc417552217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18" w:history="1">
            <w:r w:rsidR="00C156ED" w:rsidRPr="00141405">
              <w:rPr>
                <w:rStyle w:val="Hyperlink"/>
                <w:rFonts w:eastAsiaTheme="majorEastAsia"/>
                <w:noProof/>
              </w:rPr>
              <w:t>3.2</w:t>
            </w:r>
            <w:r w:rsidR="00C156ED">
              <w:rPr>
                <w:rFonts w:asciiTheme="minorHAnsi" w:eastAsiaTheme="minorEastAsia" w:hAnsiTheme="minorHAnsi" w:cstheme="minorBidi"/>
                <w:noProof/>
                <w:szCs w:val="22"/>
              </w:rPr>
              <w:tab/>
            </w:r>
            <w:r w:rsidR="00C156ED" w:rsidRPr="00141405">
              <w:rPr>
                <w:rStyle w:val="Hyperlink"/>
                <w:rFonts w:eastAsiaTheme="majorEastAsia"/>
                <w:noProof/>
              </w:rPr>
              <w:t>Spielobjekte</w:t>
            </w:r>
            <w:r w:rsidR="00C156ED">
              <w:rPr>
                <w:noProof/>
                <w:webHidden/>
              </w:rPr>
              <w:tab/>
            </w:r>
            <w:r w:rsidR="00C156ED">
              <w:rPr>
                <w:noProof/>
                <w:webHidden/>
              </w:rPr>
              <w:fldChar w:fldCharType="begin"/>
            </w:r>
            <w:r w:rsidR="00C156ED">
              <w:rPr>
                <w:noProof/>
                <w:webHidden/>
              </w:rPr>
              <w:instrText xml:space="preserve"> PAGEREF _Toc417552218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19" w:history="1">
            <w:r w:rsidR="00C156ED" w:rsidRPr="00141405">
              <w:rPr>
                <w:rStyle w:val="Hyperlink"/>
                <w:rFonts w:eastAsiaTheme="majorEastAsia"/>
                <w:noProof/>
              </w:rPr>
              <w:t>3.3</w:t>
            </w:r>
            <w:r w:rsidR="00C156ED">
              <w:rPr>
                <w:rFonts w:asciiTheme="minorHAnsi" w:eastAsiaTheme="minorEastAsia" w:hAnsiTheme="minorHAnsi" w:cstheme="minorBidi"/>
                <w:noProof/>
                <w:szCs w:val="22"/>
              </w:rPr>
              <w:tab/>
            </w:r>
            <w:r w:rsidR="00C156ED" w:rsidRPr="00141405">
              <w:rPr>
                <w:rStyle w:val="Hyperlink"/>
                <w:rFonts w:eastAsiaTheme="majorEastAsia"/>
                <w:noProof/>
              </w:rPr>
              <w:t>Regelwerk</w:t>
            </w:r>
            <w:r w:rsidR="00C156ED">
              <w:rPr>
                <w:noProof/>
                <w:webHidden/>
              </w:rPr>
              <w:tab/>
            </w:r>
            <w:r w:rsidR="00C156ED">
              <w:rPr>
                <w:noProof/>
                <w:webHidden/>
              </w:rPr>
              <w:fldChar w:fldCharType="begin"/>
            </w:r>
            <w:r w:rsidR="00C156ED">
              <w:rPr>
                <w:noProof/>
                <w:webHidden/>
              </w:rPr>
              <w:instrText xml:space="preserve"> PAGEREF _Toc417552219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20" w:history="1">
            <w:r w:rsidR="00C156ED" w:rsidRPr="00141405">
              <w:rPr>
                <w:rStyle w:val="Hyperlink"/>
                <w:rFonts w:eastAsiaTheme="majorEastAsia"/>
                <w:noProof/>
              </w:rPr>
              <w:t>3.4</w:t>
            </w:r>
            <w:r w:rsidR="00C156ED">
              <w:rPr>
                <w:rFonts w:asciiTheme="minorHAnsi" w:eastAsiaTheme="minorEastAsia" w:hAnsiTheme="minorHAnsi" w:cstheme="minorBidi"/>
                <w:noProof/>
                <w:szCs w:val="22"/>
              </w:rPr>
              <w:tab/>
            </w:r>
            <w:r w:rsidR="00C156ED" w:rsidRPr="00141405">
              <w:rPr>
                <w:rStyle w:val="Hyperlink"/>
                <w:rFonts w:eastAsiaTheme="majorEastAsia"/>
                <w:noProof/>
              </w:rPr>
              <w:t>Gewinnbedingungen</w:t>
            </w:r>
            <w:r w:rsidR="00C156ED">
              <w:rPr>
                <w:noProof/>
                <w:webHidden/>
              </w:rPr>
              <w:tab/>
            </w:r>
            <w:r w:rsidR="00C156ED">
              <w:rPr>
                <w:noProof/>
                <w:webHidden/>
              </w:rPr>
              <w:fldChar w:fldCharType="begin"/>
            </w:r>
            <w:r w:rsidR="00C156ED">
              <w:rPr>
                <w:noProof/>
                <w:webHidden/>
              </w:rPr>
              <w:instrText xml:space="preserve"> PAGEREF _Toc417552220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21" w:history="1">
            <w:r w:rsidR="00C156ED" w:rsidRPr="00141405">
              <w:rPr>
                <w:rStyle w:val="Hyperlink"/>
                <w:rFonts w:eastAsiaTheme="majorEastAsia"/>
                <w:noProof/>
              </w:rPr>
              <w:t>3.5</w:t>
            </w:r>
            <w:r w:rsidR="00C156ED">
              <w:rPr>
                <w:rFonts w:asciiTheme="minorHAnsi" w:eastAsiaTheme="minorEastAsia" w:hAnsiTheme="minorHAnsi" w:cstheme="minorBidi"/>
                <w:noProof/>
                <w:szCs w:val="22"/>
              </w:rPr>
              <w:tab/>
            </w:r>
            <w:r w:rsidR="00C156ED" w:rsidRPr="00141405">
              <w:rPr>
                <w:rStyle w:val="Hyperlink"/>
                <w:rFonts w:eastAsiaTheme="majorEastAsia"/>
                <w:noProof/>
              </w:rPr>
              <w:t>Controls</w:t>
            </w:r>
            <w:r w:rsidR="00C156ED">
              <w:rPr>
                <w:noProof/>
                <w:webHidden/>
              </w:rPr>
              <w:tab/>
            </w:r>
            <w:r w:rsidR="00C156ED">
              <w:rPr>
                <w:noProof/>
                <w:webHidden/>
              </w:rPr>
              <w:fldChar w:fldCharType="begin"/>
            </w:r>
            <w:r w:rsidR="00C156ED">
              <w:rPr>
                <w:noProof/>
                <w:webHidden/>
              </w:rPr>
              <w:instrText xml:space="preserve"> PAGEREF _Toc417552221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22" w:history="1">
            <w:r w:rsidR="00C156ED" w:rsidRPr="00141405">
              <w:rPr>
                <w:rStyle w:val="Hyperlink"/>
                <w:rFonts w:eastAsiaTheme="majorEastAsia"/>
                <w:noProof/>
              </w:rPr>
              <w:t>3.6</w:t>
            </w:r>
            <w:r w:rsidR="00C156ED">
              <w:rPr>
                <w:rFonts w:asciiTheme="minorHAnsi" w:eastAsiaTheme="minorEastAsia" w:hAnsiTheme="minorHAnsi" w:cstheme="minorBidi"/>
                <w:noProof/>
                <w:szCs w:val="22"/>
              </w:rPr>
              <w:tab/>
            </w:r>
            <w:r w:rsidR="00C156ED" w:rsidRPr="00141405">
              <w:rPr>
                <w:rStyle w:val="Hyperlink"/>
                <w:rFonts w:eastAsiaTheme="majorEastAsia"/>
                <w:noProof/>
              </w:rPr>
              <w:t>Spielmodi</w:t>
            </w:r>
            <w:r w:rsidR="00C156ED">
              <w:rPr>
                <w:noProof/>
                <w:webHidden/>
              </w:rPr>
              <w:tab/>
            </w:r>
            <w:r w:rsidR="00C156ED">
              <w:rPr>
                <w:noProof/>
                <w:webHidden/>
              </w:rPr>
              <w:fldChar w:fldCharType="begin"/>
            </w:r>
            <w:r w:rsidR="00C156ED">
              <w:rPr>
                <w:noProof/>
                <w:webHidden/>
              </w:rPr>
              <w:instrText xml:space="preserve"> PAGEREF _Toc417552222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23" w:history="1">
            <w:r w:rsidR="00C156ED" w:rsidRPr="00141405">
              <w:rPr>
                <w:rStyle w:val="Hyperlink"/>
                <w:rFonts w:eastAsiaTheme="majorEastAsia"/>
                <w:noProof/>
              </w:rPr>
              <w:t>3.7</w:t>
            </w:r>
            <w:r w:rsidR="00C156ED">
              <w:rPr>
                <w:rFonts w:asciiTheme="minorHAnsi" w:eastAsiaTheme="minorEastAsia" w:hAnsiTheme="minorHAnsi" w:cstheme="minorBidi"/>
                <w:noProof/>
                <w:szCs w:val="22"/>
              </w:rPr>
              <w:tab/>
            </w:r>
            <w:r w:rsidR="00C156ED" w:rsidRPr="00141405">
              <w:rPr>
                <w:rStyle w:val="Hyperlink"/>
                <w:rFonts w:eastAsiaTheme="majorEastAsia"/>
                <w:noProof/>
              </w:rPr>
              <w:t>Levels</w:t>
            </w:r>
            <w:r w:rsidR="00C156ED">
              <w:rPr>
                <w:noProof/>
                <w:webHidden/>
              </w:rPr>
              <w:tab/>
            </w:r>
            <w:r w:rsidR="00C156ED">
              <w:rPr>
                <w:noProof/>
                <w:webHidden/>
              </w:rPr>
              <w:fldChar w:fldCharType="begin"/>
            </w:r>
            <w:r w:rsidR="00C156ED">
              <w:rPr>
                <w:noProof/>
                <w:webHidden/>
              </w:rPr>
              <w:instrText xml:space="preserve"> PAGEREF _Toc417552223 \h </w:instrText>
            </w:r>
            <w:r w:rsidR="00C156ED">
              <w:rPr>
                <w:noProof/>
                <w:webHidden/>
              </w:rPr>
            </w:r>
            <w:r w:rsidR="00C156ED">
              <w:rPr>
                <w:noProof/>
                <w:webHidden/>
              </w:rPr>
              <w:fldChar w:fldCharType="separate"/>
            </w:r>
            <w:r w:rsidR="00C156ED">
              <w:rPr>
                <w:noProof/>
                <w:webHidden/>
              </w:rPr>
              <w:t>7</w:t>
            </w:r>
            <w:r w:rsidR="00C156ED">
              <w:rPr>
                <w:noProof/>
                <w:webHidden/>
              </w:rPr>
              <w:fldChar w:fldCharType="end"/>
            </w:r>
          </w:hyperlink>
        </w:p>
        <w:p w:rsidR="00C156ED" w:rsidRDefault="000D120F">
          <w:pPr>
            <w:pStyle w:val="Verzeichnis1"/>
            <w:rPr>
              <w:rFonts w:asciiTheme="minorHAnsi" w:eastAsiaTheme="minorEastAsia" w:hAnsiTheme="minorHAnsi" w:cstheme="minorBidi"/>
              <w:noProof/>
              <w:sz w:val="22"/>
              <w:szCs w:val="22"/>
            </w:rPr>
          </w:pPr>
          <w:hyperlink w:anchor="_Toc417552224" w:history="1">
            <w:r w:rsidR="00C156ED" w:rsidRPr="00141405">
              <w:rPr>
                <w:rStyle w:val="Hyperlink"/>
                <w:rFonts w:eastAsiaTheme="majorEastAsia"/>
                <w:noProof/>
              </w:rPr>
              <w:t>4</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Spielwelt</w:t>
            </w:r>
            <w:r w:rsidR="00C156ED">
              <w:rPr>
                <w:noProof/>
                <w:webHidden/>
              </w:rPr>
              <w:tab/>
            </w:r>
            <w:r w:rsidR="00C156ED">
              <w:rPr>
                <w:noProof/>
                <w:webHidden/>
              </w:rPr>
              <w:fldChar w:fldCharType="begin"/>
            </w:r>
            <w:r w:rsidR="00C156ED">
              <w:rPr>
                <w:noProof/>
                <w:webHidden/>
              </w:rPr>
              <w:instrText xml:space="preserve"> PAGEREF _Toc417552224 \h </w:instrText>
            </w:r>
            <w:r w:rsidR="00C156ED">
              <w:rPr>
                <w:noProof/>
                <w:webHidden/>
              </w:rPr>
            </w:r>
            <w:r w:rsidR="00C156ED">
              <w:rPr>
                <w:noProof/>
                <w:webHidden/>
              </w:rPr>
              <w:fldChar w:fldCharType="separate"/>
            </w:r>
            <w:r w:rsidR="00C156ED">
              <w:rPr>
                <w:noProof/>
                <w:webHidden/>
              </w:rPr>
              <w:t>8</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25" w:history="1">
            <w:r w:rsidR="00C156ED" w:rsidRPr="00141405">
              <w:rPr>
                <w:rStyle w:val="Hyperlink"/>
                <w:rFonts w:eastAsiaTheme="majorEastAsia"/>
                <w:noProof/>
              </w:rPr>
              <w:t>4.1</w:t>
            </w:r>
            <w:r w:rsidR="00C156ED">
              <w:rPr>
                <w:rFonts w:asciiTheme="minorHAnsi" w:eastAsiaTheme="minorEastAsia" w:hAnsiTheme="minorHAnsi" w:cstheme="minorBidi"/>
                <w:noProof/>
                <w:szCs w:val="22"/>
              </w:rPr>
              <w:tab/>
            </w:r>
            <w:r w:rsidR="00C156ED" w:rsidRPr="00141405">
              <w:rPr>
                <w:rStyle w:val="Hyperlink"/>
                <w:rFonts w:eastAsiaTheme="majorEastAsia"/>
                <w:noProof/>
              </w:rPr>
              <w:t>Spielcharaktere</w:t>
            </w:r>
            <w:r w:rsidR="00C156ED">
              <w:rPr>
                <w:noProof/>
                <w:webHidden/>
              </w:rPr>
              <w:tab/>
            </w:r>
            <w:r w:rsidR="00C156ED">
              <w:rPr>
                <w:noProof/>
                <w:webHidden/>
              </w:rPr>
              <w:fldChar w:fldCharType="begin"/>
            </w:r>
            <w:r w:rsidR="00C156ED">
              <w:rPr>
                <w:noProof/>
                <w:webHidden/>
              </w:rPr>
              <w:instrText xml:space="preserve"> PAGEREF _Toc417552225 \h </w:instrText>
            </w:r>
            <w:r w:rsidR="00C156ED">
              <w:rPr>
                <w:noProof/>
                <w:webHidden/>
              </w:rPr>
            </w:r>
            <w:r w:rsidR="00C156ED">
              <w:rPr>
                <w:noProof/>
                <w:webHidden/>
              </w:rPr>
              <w:fldChar w:fldCharType="separate"/>
            </w:r>
            <w:r w:rsidR="00C156ED">
              <w:rPr>
                <w:noProof/>
                <w:webHidden/>
              </w:rPr>
              <w:t>8</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26" w:history="1">
            <w:r w:rsidR="00C156ED" w:rsidRPr="00141405">
              <w:rPr>
                <w:rStyle w:val="Hyperlink"/>
                <w:rFonts w:eastAsiaTheme="majorEastAsia"/>
                <w:noProof/>
              </w:rPr>
              <w:t>4.2</w:t>
            </w:r>
            <w:r w:rsidR="00C156ED">
              <w:rPr>
                <w:rFonts w:asciiTheme="minorHAnsi" w:eastAsiaTheme="minorEastAsia" w:hAnsiTheme="minorHAnsi" w:cstheme="minorBidi"/>
                <w:noProof/>
                <w:szCs w:val="22"/>
              </w:rPr>
              <w:tab/>
            </w:r>
            <w:r w:rsidR="00C156ED" w:rsidRPr="00141405">
              <w:rPr>
                <w:rStyle w:val="Hyperlink"/>
                <w:rFonts w:eastAsiaTheme="majorEastAsia"/>
                <w:noProof/>
              </w:rPr>
              <w:t>Handlungsverlauf</w:t>
            </w:r>
            <w:r w:rsidR="00C156ED">
              <w:rPr>
                <w:noProof/>
                <w:webHidden/>
              </w:rPr>
              <w:tab/>
            </w:r>
            <w:r w:rsidR="00C156ED">
              <w:rPr>
                <w:noProof/>
                <w:webHidden/>
              </w:rPr>
              <w:fldChar w:fldCharType="begin"/>
            </w:r>
            <w:r w:rsidR="00C156ED">
              <w:rPr>
                <w:noProof/>
                <w:webHidden/>
              </w:rPr>
              <w:instrText xml:space="preserve"> PAGEREF _Toc417552226 \h </w:instrText>
            </w:r>
            <w:r w:rsidR="00C156ED">
              <w:rPr>
                <w:noProof/>
                <w:webHidden/>
              </w:rPr>
            </w:r>
            <w:r w:rsidR="00C156ED">
              <w:rPr>
                <w:noProof/>
                <w:webHidden/>
              </w:rPr>
              <w:fldChar w:fldCharType="separate"/>
            </w:r>
            <w:r w:rsidR="00C156ED">
              <w:rPr>
                <w:noProof/>
                <w:webHidden/>
              </w:rPr>
              <w:t>8</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27" w:history="1">
            <w:r w:rsidR="00C156ED" w:rsidRPr="00141405">
              <w:rPr>
                <w:rStyle w:val="Hyperlink"/>
                <w:rFonts w:eastAsiaTheme="majorEastAsia"/>
                <w:noProof/>
              </w:rPr>
              <w:t>4.3</w:t>
            </w:r>
            <w:r w:rsidR="00C156ED">
              <w:rPr>
                <w:rFonts w:asciiTheme="minorHAnsi" w:eastAsiaTheme="minorEastAsia" w:hAnsiTheme="minorHAnsi" w:cstheme="minorBidi"/>
                <w:noProof/>
                <w:szCs w:val="22"/>
              </w:rPr>
              <w:tab/>
            </w:r>
            <w:r w:rsidR="00C156ED" w:rsidRPr="00141405">
              <w:rPr>
                <w:rStyle w:val="Hyperlink"/>
                <w:rFonts w:eastAsiaTheme="majorEastAsia"/>
                <w:noProof/>
              </w:rPr>
              <w:t>Spielwelt</w:t>
            </w:r>
            <w:r w:rsidR="00C156ED">
              <w:rPr>
                <w:noProof/>
                <w:webHidden/>
              </w:rPr>
              <w:tab/>
            </w:r>
            <w:r w:rsidR="00C156ED">
              <w:rPr>
                <w:noProof/>
                <w:webHidden/>
              </w:rPr>
              <w:fldChar w:fldCharType="begin"/>
            </w:r>
            <w:r w:rsidR="00C156ED">
              <w:rPr>
                <w:noProof/>
                <w:webHidden/>
              </w:rPr>
              <w:instrText xml:space="preserve"> PAGEREF _Toc417552227 \h </w:instrText>
            </w:r>
            <w:r w:rsidR="00C156ED">
              <w:rPr>
                <w:noProof/>
                <w:webHidden/>
              </w:rPr>
            </w:r>
            <w:r w:rsidR="00C156ED">
              <w:rPr>
                <w:noProof/>
                <w:webHidden/>
              </w:rPr>
              <w:fldChar w:fldCharType="separate"/>
            </w:r>
            <w:r w:rsidR="00C156ED">
              <w:rPr>
                <w:noProof/>
                <w:webHidden/>
              </w:rPr>
              <w:t>8</w:t>
            </w:r>
            <w:r w:rsidR="00C156ED">
              <w:rPr>
                <w:noProof/>
                <w:webHidden/>
              </w:rPr>
              <w:fldChar w:fldCharType="end"/>
            </w:r>
          </w:hyperlink>
        </w:p>
        <w:p w:rsidR="00C156ED" w:rsidRDefault="000D120F">
          <w:pPr>
            <w:pStyle w:val="Verzeichnis1"/>
            <w:rPr>
              <w:rFonts w:asciiTheme="minorHAnsi" w:eastAsiaTheme="minorEastAsia" w:hAnsiTheme="minorHAnsi" w:cstheme="minorBidi"/>
              <w:noProof/>
              <w:sz w:val="22"/>
              <w:szCs w:val="22"/>
            </w:rPr>
          </w:pPr>
          <w:hyperlink w:anchor="_Toc417552228" w:history="1">
            <w:r w:rsidR="00C156ED" w:rsidRPr="00141405">
              <w:rPr>
                <w:rStyle w:val="Hyperlink"/>
                <w:rFonts w:eastAsiaTheme="majorEastAsia"/>
                <w:noProof/>
              </w:rPr>
              <w:t>5</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Management</w:t>
            </w:r>
            <w:r w:rsidR="00C156ED">
              <w:rPr>
                <w:noProof/>
                <w:webHidden/>
              </w:rPr>
              <w:tab/>
            </w:r>
            <w:r w:rsidR="00C156ED">
              <w:rPr>
                <w:noProof/>
                <w:webHidden/>
              </w:rPr>
              <w:fldChar w:fldCharType="begin"/>
            </w:r>
            <w:r w:rsidR="00C156ED">
              <w:rPr>
                <w:noProof/>
                <w:webHidden/>
              </w:rPr>
              <w:instrText xml:space="preserve"> PAGEREF _Toc417552228 \h </w:instrText>
            </w:r>
            <w:r w:rsidR="00C156ED">
              <w:rPr>
                <w:noProof/>
                <w:webHidden/>
              </w:rPr>
            </w:r>
            <w:r w:rsidR="00C156ED">
              <w:rPr>
                <w:noProof/>
                <w:webHidden/>
              </w:rPr>
              <w:fldChar w:fldCharType="separate"/>
            </w:r>
            <w:r w:rsidR="00C156ED">
              <w:rPr>
                <w:noProof/>
                <w:webHidden/>
              </w:rPr>
              <w:t>9</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29" w:history="1">
            <w:r w:rsidR="00C156ED" w:rsidRPr="00141405">
              <w:rPr>
                <w:rStyle w:val="Hyperlink"/>
                <w:rFonts w:eastAsiaTheme="majorEastAsia"/>
                <w:noProof/>
              </w:rPr>
              <w:t>5.1</w:t>
            </w:r>
            <w:r w:rsidR="00C156ED">
              <w:rPr>
                <w:rFonts w:asciiTheme="minorHAnsi" w:eastAsiaTheme="minorEastAsia" w:hAnsiTheme="minorHAnsi" w:cstheme="minorBidi"/>
                <w:noProof/>
                <w:szCs w:val="22"/>
              </w:rPr>
              <w:tab/>
            </w:r>
            <w:r w:rsidR="00C156ED" w:rsidRPr="00141405">
              <w:rPr>
                <w:rStyle w:val="Hyperlink"/>
                <w:rFonts w:eastAsiaTheme="majorEastAsia"/>
                <w:noProof/>
              </w:rPr>
              <w:t>Aufgabenverteilung</w:t>
            </w:r>
            <w:r w:rsidR="00C156ED">
              <w:rPr>
                <w:noProof/>
                <w:webHidden/>
              </w:rPr>
              <w:tab/>
            </w:r>
            <w:r w:rsidR="00C156ED">
              <w:rPr>
                <w:noProof/>
                <w:webHidden/>
              </w:rPr>
              <w:fldChar w:fldCharType="begin"/>
            </w:r>
            <w:r w:rsidR="00C156ED">
              <w:rPr>
                <w:noProof/>
                <w:webHidden/>
              </w:rPr>
              <w:instrText xml:space="preserve"> PAGEREF _Toc417552229 \h </w:instrText>
            </w:r>
            <w:r w:rsidR="00C156ED">
              <w:rPr>
                <w:noProof/>
                <w:webHidden/>
              </w:rPr>
            </w:r>
            <w:r w:rsidR="00C156ED">
              <w:rPr>
                <w:noProof/>
                <w:webHidden/>
              </w:rPr>
              <w:fldChar w:fldCharType="separate"/>
            </w:r>
            <w:r w:rsidR="00C156ED">
              <w:rPr>
                <w:noProof/>
                <w:webHidden/>
              </w:rPr>
              <w:t>9</w:t>
            </w:r>
            <w:r w:rsidR="00C156ED">
              <w:rPr>
                <w:noProof/>
                <w:webHidden/>
              </w:rPr>
              <w:fldChar w:fldCharType="end"/>
            </w:r>
          </w:hyperlink>
        </w:p>
        <w:p w:rsidR="00C156ED" w:rsidRDefault="000D120F">
          <w:pPr>
            <w:pStyle w:val="Verzeichnis2"/>
            <w:tabs>
              <w:tab w:val="left" w:pos="880"/>
              <w:tab w:val="right" w:leader="dot" w:pos="8493"/>
            </w:tabs>
            <w:rPr>
              <w:rFonts w:asciiTheme="minorHAnsi" w:eastAsiaTheme="minorEastAsia" w:hAnsiTheme="minorHAnsi" w:cstheme="minorBidi"/>
              <w:noProof/>
              <w:szCs w:val="22"/>
            </w:rPr>
          </w:pPr>
          <w:hyperlink w:anchor="_Toc417552230" w:history="1">
            <w:r w:rsidR="00C156ED" w:rsidRPr="00141405">
              <w:rPr>
                <w:rStyle w:val="Hyperlink"/>
                <w:rFonts w:eastAsiaTheme="majorEastAsia"/>
                <w:noProof/>
              </w:rPr>
              <w:t>5.2</w:t>
            </w:r>
            <w:r w:rsidR="00C156ED">
              <w:rPr>
                <w:rFonts w:asciiTheme="minorHAnsi" w:eastAsiaTheme="minorEastAsia" w:hAnsiTheme="minorHAnsi" w:cstheme="minorBidi"/>
                <w:noProof/>
                <w:szCs w:val="22"/>
              </w:rPr>
              <w:tab/>
            </w:r>
            <w:r w:rsidR="00C156ED" w:rsidRPr="00141405">
              <w:rPr>
                <w:rStyle w:val="Hyperlink"/>
                <w:rFonts w:eastAsiaTheme="majorEastAsia"/>
                <w:noProof/>
              </w:rPr>
              <w:t>Projektplan</w:t>
            </w:r>
            <w:r w:rsidR="00C156ED">
              <w:rPr>
                <w:noProof/>
                <w:webHidden/>
              </w:rPr>
              <w:tab/>
            </w:r>
            <w:r w:rsidR="00C156ED">
              <w:rPr>
                <w:noProof/>
                <w:webHidden/>
              </w:rPr>
              <w:fldChar w:fldCharType="begin"/>
            </w:r>
            <w:r w:rsidR="00C156ED">
              <w:rPr>
                <w:noProof/>
                <w:webHidden/>
              </w:rPr>
              <w:instrText xml:space="preserve"> PAGEREF _Toc417552230 \h </w:instrText>
            </w:r>
            <w:r w:rsidR="00C156ED">
              <w:rPr>
                <w:noProof/>
                <w:webHidden/>
              </w:rPr>
            </w:r>
            <w:r w:rsidR="00C156ED">
              <w:rPr>
                <w:noProof/>
                <w:webHidden/>
              </w:rPr>
              <w:fldChar w:fldCharType="separate"/>
            </w:r>
            <w:r w:rsidR="00C156ED">
              <w:rPr>
                <w:noProof/>
                <w:webHidden/>
              </w:rPr>
              <w:t>9</w:t>
            </w:r>
            <w:r w:rsidR="00C156ED">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Default="008873E3" w:rsidP="00816876">
      <w:pPr>
        <w:pStyle w:val="Inhaltsverzeichnisberschrift"/>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C156ED">
        <w:rPr>
          <w:b/>
          <w:bCs/>
          <w:noProof/>
        </w:rPr>
        <w:t>Es konnten keine Einträge für ein Abbildungsverzeichnis gefunden werden.</w:t>
      </w:r>
      <w:r>
        <w:fldChar w:fldCharType="end"/>
      </w:r>
    </w:p>
    <w:p w:rsidR="003C692B" w:rsidRDefault="003C692B" w:rsidP="007B27C5">
      <w:pPr>
        <w:pStyle w:val="berschrift1"/>
      </w:pPr>
      <w:bookmarkStart w:id="0" w:name="_Toc417552207"/>
      <w:r>
        <w:lastRenderedPageBreak/>
        <w:t>Überblick</w:t>
      </w:r>
      <w:bookmarkEnd w:id="0"/>
    </w:p>
    <w:p w:rsidR="003C692B" w:rsidRDefault="003C692B" w:rsidP="003C692B">
      <w:pPr>
        <w:pStyle w:val="berschrift2"/>
      </w:pPr>
      <w:bookmarkStart w:id="1" w:name="_Toc417552208"/>
      <w:r>
        <w:t>Design Verlauf</w:t>
      </w:r>
      <w:bookmarkEnd w:id="1"/>
    </w:p>
    <w:p w:rsidR="003C692B" w:rsidRPr="003C692B" w:rsidRDefault="003C692B" w:rsidP="003C692B">
      <w:pPr>
        <w:rPr>
          <w:i/>
        </w:rPr>
      </w:pPr>
      <w:r>
        <w:rPr>
          <w:i/>
        </w:rPr>
        <w:t>(Dokumentieren Sie in dieser Tabelle die Änderungen am Dokument)</w:t>
      </w:r>
    </w:p>
    <w:tbl>
      <w:tblPr>
        <w:tblStyle w:val="Gitternetztabelle4"/>
        <w:tblW w:w="0" w:type="auto"/>
        <w:tblLook w:val="04A0" w:firstRow="1" w:lastRow="0" w:firstColumn="1" w:lastColumn="0" w:noHBand="0" w:noVBand="1"/>
      </w:tblPr>
      <w:tblGrid>
        <w:gridCol w:w="4246"/>
        <w:gridCol w:w="4247"/>
      </w:tblGrid>
      <w:tr w:rsidR="003C692B" w:rsidTr="00C15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C156ED">
            <w:r>
              <w:t>Versionsnummer</w:t>
            </w:r>
          </w:p>
        </w:tc>
        <w:tc>
          <w:tcPr>
            <w:tcW w:w="4247" w:type="dxa"/>
          </w:tcPr>
          <w:p w:rsidR="003C692B" w:rsidRDefault="003C692B" w:rsidP="00C156ED">
            <w:pPr>
              <w:cnfStyle w:val="100000000000" w:firstRow="1" w:lastRow="0" w:firstColumn="0" w:lastColumn="0" w:oddVBand="0" w:evenVBand="0" w:oddHBand="0" w:evenHBand="0" w:firstRowFirstColumn="0" w:firstRowLastColumn="0" w:lastRowFirstColumn="0" w:lastRowLastColumn="0"/>
            </w:pPr>
            <w:r>
              <w:t>Änderungen</w:t>
            </w:r>
          </w:p>
        </w:tc>
      </w:tr>
      <w:tr w:rsidR="003C692B" w:rsidTr="00C15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C156ED">
            <w:r>
              <w:t>0.1</w:t>
            </w:r>
          </w:p>
        </w:tc>
        <w:tc>
          <w:tcPr>
            <w:tcW w:w="4247" w:type="dxa"/>
          </w:tcPr>
          <w:p w:rsidR="003C692B" w:rsidRDefault="003C692B" w:rsidP="00C156ED">
            <w:pPr>
              <w:cnfStyle w:val="000000100000" w:firstRow="0" w:lastRow="0" w:firstColumn="0" w:lastColumn="0" w:oddVBand="0" w:evenVBand="0" w:oddHBand="1" w:evenHBand="0" w:firstRowFirstColumn="0" w:firstRowLastColumn="0" w:lastRowFirstColumn="0" w:lastRowLastColumn="0"/>
            </w:pPr>
            <w:r>
              <w:t>Erstes Game Design</w:t>
            </w:r>
          </w:p>
        </w:tc>
      </w:tr>
      <w:tr w:rsidR="003C692B" w:rsidTr="00C156ED">
        <w:tc>
          <w:tcPr>
            <w:cnfStyle w:val="001000000000" w:firstRow="0" w:lastRow="0" w:firstColumn="1" w:lastColumn="0" w:oddVBand="0" w:evenVBand="0" w:oddHBand="0" w:evenHBand="0" w:firstRowFirstColumn="0" w:firstRowLastColumn="0" w:lastRowFirstColumn="0" w:lastRowLastColumn="0"/>
            <w:tcW w:w="4246" w:type="dxa"/>
          </w:tcPr>
          <w:p w:rsidR="003C692B" w:rsidRDefault="00A41323" w:rsidP="00C156ED">
            <w:r>
              <w:t>0.2</w:t>
            </w:r>
          </w:p>
        </w:tc>
        <w:tc>
          <w:tcPr>
            <w:tcW w:w="4247" w:type="dxa"/>
          </w:tcPr>
          <w:p w:rsidR="003C692B" w:rsidRDefault="00A41323" w:rsidP="00C156ED">
            <w:pPr>
              <w:cnfStyle w:val="000000000000" w:firstRow="0" w:lastRow="0" w:firstColumn="0" w:lastColumn="0" w:oddVBand="0" w:evenVBand="0" w:oddHBand="0" w:evenHBand="0" w:firstRowFirstColumn="0" w:firstRowLastColumn="0" w:lastRowFirstColumn="0" w:lastRowLastColumn="0"/>
            </w:pPr>
            <w:r>
              <w:t>Erste Annäherung an die Handlung</w:t>
            </w:r>
          </w:p>
        </w:tc>
      </w:tr>
      <w:tr w:rsidR="003C692B" w:rsidTr="00C15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C156ED"/>
        </w:tc>
        <w:tc>
          <w:tcPr>
            <w:tcW w:w="4247" w:type="dxa"/>
          </w:tcPr>
          <w:p w:rsidR="003C692B" w:rsidRDefault="003C692B" w:rsidP="00C156ED">
            <w:pPr>
              <w:cnfStyle w:val="000000100000" w:firstRow="0" w:lastRow="0" w:firstColumn="0" w:lastColumn="0" w:oddVBand="0" w:evenVBand="0" w:oddHBand="1" w:evenHBand="0" w:firstRowFirstColumn="0" w:firstRowLastColumn="0" w:lastRowFirstColumn="0" w:lastRowLastColumn="0"/>
            </w:pPr>
          </w:p>
        </w:tc>
      </w:tr>
    </w:tbl>
    <w:p w:rsidR="003C692B" w:rsidRPr="003C692B" w:rsidRDefault="003C692B" w:rsidP="003C692B">
      <w:pPr>
        <w:pStyle w:val="berschrift2"/>
      </w:pPr>
      <w:bookmarkStart w:id="2" w:name="_Toc417552209"/>
      <w:r>
        <w:t>Vision Statement</w:t>
      </w:r>
      <w:bookmarkEnd w:id="2"/>
    </w:p>
    <w:p w:rsidR="003C692B" w:rsidRDefault="003C692B" w:rsidP="003C692B">
      <w:pPr>
        <w:pStyle w:val="berschrift3"/>
      </w:pPr>
      <w:bookmarkStart w:id="3" w:name="_Toc417552210"/>
      <w:r>
        <w:t>Game Design Logline</w:t>
      </w:r>
      <w:bookmarkEnd w:id="3"/>
    </w:p>
    <w:p w:rsidR="003C692B" w:rsidRPr="003C692B" w:rsidRDefault="00151D73" w:rsidP="003C692B">
      <w:r>
        <w:t>Jane Whittaker leidet unter einer hysterischen Amnesie und obwohl sie angeblich den typischen amerikanischen Vorstadttraum gelebt hatte, muss sie allzu bald feststellen, dass sie eine Gefangene in ihrem eigenen Haus ist.</w:t>
      </w:r>
    </w:p>
    <w:p w:rsidR="003C692B" w:rsidRDefault="003C692B" w:rsidP="003C692B">
      <w:pPr>
        <w:pStyle w:val="berschrift3"/>
      </w:pPr>
      <w:bookmarkStart w:id="4" w:name="_Toc417552211"/>
      <w:r>
        <w:t>Zusammenfassung des Game Design</w:t>
      </w:r>
      <w:bookmarkEnd w:id="4"/>
    </w:p>
    <w:p w:rsidR="006A14D7" w:rsidRDefault="00151D73" w:rsidP="00151D73">
      <w:pPr>
        <w:pStyle w:val="Folgeabsatz"/>
        <w:ind w:firstLine="0"/>
      </w:pPr>
      <w:r>
        <w:t>Das Spiel „Lauf, Jane, lauf!“ basiert auf dem gleichnamigen Psychothriller von Joy Fielding, erschienen im Goldmann Verlag in deutschsprachiger Ausgabe 1992 (49. Auflage). Einzigartig wird das Spiel durch die spannende, verworrene Handlung, die darauf abzielt den Spieler zu verwirren, um ihn mit einem unerwarteten Ende zu überraschen.</w:t>
      </w:r>
      <w:r w:rsidR="00AE30CE">
        <w:t xml:space="preserve"> </w:t>
      </w:r>
      <w:r w:rsidR="006A14D7">
        <w:t xml:space="preserve">Ausschlaggebend ist zudem der Aufbau der Handlung der sich ähnlich wie die Kapitel eines Buches unterteilen lässt. Hierbei werden die unterschiedlichen </w:t>
      </w:r>
      <w:proofErr w:type="gramStart"/>
      <w:r w:rsidR="006A14D7">
        <w:t>Level</w:t>
      </w:r>
      <w:proofErr w:type="gramEnd"/>
      <w:r w:rsidR="006A14D7">
        <w:t xml:space="preserve"> als Wachphasen dargestellt. Jedes Level beginnt mit Janes erwachen und endet mit dem Einschlafen der Protagonistin. Jede Wachphase hält somit neue Erkenntnisse für den Spieler bereit, triggert neue Events und kann somit Objekte als sehenswert freischalten, für die zuvor kein Interesse bestanden hatte.</w:t>
      </w:r>
    </w:p>
    <w:p w:rsidR="00151D73" w:rsidRDefault="00AE30CE" w:rsidP="00151D73">
      <w:pPr>
        <w:pStyle w:val="Folgeabsatz"/>
        <w:ind w:firstLine="0"/>
      </w:pPr>
      <w:r>
        <w:t>Die Steuerung des Hauptcharakters erlaubt es darüber hinaus, dass sich der Spieler mit Jane identifizieren kann und somit das Gefühl bekommen soll, selbst in dieser Tragödie verwickelt zu sein.</w:t>
      </w:r>
      <w:r w:rsidR="003121E8">
        <w:t xml:space="preserve"> Musikalische Untermalung unterstützt zudem die aktuelle Stimmung eines Levels und soll diese auch auf den Spieler übertragen.</w:t>
      </w:r>
    </w:p>
    <w:p w:rsidR="00A41323" w:rsidRDefault="00151D73" w:rsidP="00017F4D">
      <w:pPr>
        <w:pStyle w:val="Folgeabsatz"/>
      </w:pPr>
      <w:r>
        <w:t>Das Spiel gliedert sich in das</w:t>
      </w:r>
      <w:r w:rsidR="00AE30CE">
        <w:t xml:space="preserve"> Genre der Adventure Games ein. Schauplatz der Handlung ist ein typisches amerikanisches Vorstadthaus in den frühen 90ern. Die 3-dimensionale Darstellung der Spielelemente erlaubt einen realitätsnahen Aufbau der Szenerie  in welcher sich der Spieler frei bewegen und mit Objekten und weiteren Charakteren interagieren kann. Dies wird über eine WASD-/Pfeiltastensteuerung der Spielfigur nach oben, links, unten und rechts</w:t>
      </w:r>
      <w:r w:rsidR="006949FC">
        <w:t xml:space="preserve"> sowie </w:t>
      </w:r>
      <w:r w:rsidR="006949FC">
        <w:lastRenderedPageBreak/>
        <w:t>einer mausbasierten Steuerung des Blickwinkels verwirklicht, wie man es typischerweise in Ego-</w:t>
      </w:r>
      <w:proofErr w:type="spellStart"/>
      <w:r w:rsidR="006949FC">
        <w:t>Shootern</w:t>
      </w:r>
      <w:proofErr w:type="spellEnd"/>
      <w:r w:rsidR="006949FC">
        <w:t xml:space="preserve"> wiederfindet. Über die Maustasten wird weiterhin die Interaktion mit den Spielelementen </w:t>
      </w:r>
      <w:r w:rsidR="006A14D7">
        <w:t>ermöglicht</w:t>
      </w:r>
      <w:r w:rsidR="006949FC">
        <w:t>.</w:t>
      </w:r>
      <w:r w:rsidR="006A14D7">
        <w:t xml:space="preserve"> Janes zunehmend schlechter werdender Zustand soll sich zudem auf die Steuerung des Charakters negativ auswirken wodurch die Lösung einzelner Aufgaben oder das Erreichen von Räumen erschwert wird.</w:t>
      </w:r>
      <w:r w:rsidR="00017F4D">
        <w:t xml:space="preserve"> </w:t>
      </w:r>
      <w:r w:rsidR="00AE30CE">
        <w:t xml:space="preserve">Ziel ist es anhand dieser Interaktionen herauszufinden, was sich schlimmes in Janes Vergangenheit ereignet hat, das sie zu einer emotionalen Flucht in die Amnesie bewegt hatte. </w:t>
      </w:r>
      <w:r w:rsidR="00017F4D">
        <w:t xml:space="preserve">Hinweise für den Spielverlauf erhält der Spieler durch Dialoge und Monologe. </w:t>
      </w:r>
      <w:r w:rsidR="006949FC">
        <w:t xml:space="preserve">Hierbei setzt das Spiel die im Roman vermittelte Stimmung um. Der Spieler soll dazu motiviert werden, sich eigene Gedanken über den Grund für die Amnesie der Protagonistin zu machen. Er soll sich hierbei in Widersprüche verheddern und die Widersprüche der Aussagen der weiteren Charaktere erkennen. </w:t>
      </w:r>
    </w:p>
    <w:p w:rsidR="00A41323" w:rsidRDefault="00A41323" w:rsidP="00017F4D">
      <w:pPr>
        <w:pStyle w:val="Folgeabsatz"/>
      </w:pPr>
      <w:r>
        <w:t xml:space="preserve">Während des Spiels erhaltene Hinweise werden im </w:t>
      </w:r>
      <w:proofErr w:type="spellStart"/>
      <w:r>
        <w:t>sogenanntenlassen</w:t>
      </w:r>
      <w:proofErr w:type="spellEnd"/>
      <w:r>
        <w:t xml:space="preserve"> „Erinnerungsinventar“ festgehalten. Dort werden sie wie Objekte abgelegt und können miteinander kombiniert werden. Diese sind dann auf die Umgebung anwendbar, z.B. um einem anderen Charakter eine neue Aussage zu entlocken, oder um neue Interaktionen mit Objekten freizuschalten.</w:t>
      </w:r>
    </w:p>
    <w:p w:rsidR="00151D73" w:rsidRDefault="006949FC" w:rsidP="00017F4D">
      <w:pPr>
        <w:pStyle w:val="Folgeabsatz"/>
      </w:pPr>
      <w:r>
        <w:t>Wie für Psychothriller typisch, zielt die Handlung auf eine beklommene Stimmung beim Spieler ab und macht diesen misstrauisch gegenüber den Informationen die er erhält. Das Ende</w:t>
      </w:r>
      <w:r w:rsidR="00017F4D">
        <w:t xml:space="preserve"> des Spiels gestaltet sich schließlich</w:t>
      </w:r>
      <w:r>
        <w:t xml:space="preserve"> aufbauend, verwirft nach und nach sämtliche bis dahin erdachte Theorien und überrascht den Spieler mit einer Auflösung, an die </w:t>
      </w:r>
      <w:r w:rsidR="006A14D7">
        <w:t>er nicht gedacht hatte, obwohl H</w:t>
      </w:r>
      <w:r>
        <w:t>inweise hierfür vorhanden waren.</w:t>
      </w:r>
    </w:p>
    <w:p w:rsidR="00896A5D" w:rsidRPr="00A41323" w:rsidRDefault="003121E8" w:rsidP="00A41323">
      <w:pPr>
        <w:pStyle w:val="Folgeabsatz"/>
      </w:pPr>
      <w:r>
        <w:t>Man zielt also über den Verlauf des Spieles hinweg auf einen Überraschungseffekt ab, der bei dem Spieler ein „Aha!“-Erlebnis auslösen soll.</w:t>
      </w:r>
      <w:r w:rsidR="00896A5D">
        <w:br w:type="page"/>
      </w:r>
    </w:p>
    <w:p w:rsidR="007931F6" w:rsidRPr="007931F6" w:rsidRDefault="003C692B" w:rsidP="007931F6">
      <w:pPr>
        <w:pStyle w:val="berschrift1"/>
      </w:pPr>
      <w:bookmarkStart w:id="5" w:name="_Toc417552212"/>
      <w:r>
        <w:lastRenderedPageBreak/>
        <w:t>Zielgruppe</w:t>
      </w:r>
      <w:bookmarkEnd w:id="5"/>
    </w:p>
    <w:p w:rsidR="003121E8" w:rsidRDefault="003C692B" w:rsidP="003121E8">
      <w:pPr>
        <w:pStyle w:val="Abbildung"/>
      </w:pPr>
      <w:bookmarkStart w:id="6" w:name="_Toc417552213"/>
      <w:r>
        <w:t>Zielgruppe</w:t>
      </w:r>
      <w:r w:rsidR="001149DE">
        <w:t>nanalyse</w:t>
      </w:r>
      <w:bookmarkEnd w:id="6"/>
      <w:r w:rsidR="001149DE">
        <w:t xml:space="preserve"> </w:t>
      </w:r>
    </w:p>
    <w:p w:rsidR="00356243" w:rsidRDefault="00356243" w:rsidP="00356243">
      <w:r>
        <w:t>Da das Spiel aufgrund seiner tiefgehenden Handlung einen gewissen Grad an Lebenserfahrung voraussetzt, kann die Zielgruppe auf Jugendliche und Erwachsene beschränkt werden, die gerne Psychothriller lesen/sehen und/oder eine Vorliebe für Adventure Games haben.</w:t>
      </w:r>
    </w:p>
    <w:p w:rsidR="00356243" w:rsidRPr="00356243" w:rsidRDefault="00356243" w:rsidP="00356243">
      <w:pPr>
        <w:pStyle w:val="Folgeabsatz"/>
      </w:pPr>
      <w:r>
        <w:t>Aufgrund dessen, dass die Protagonistin weiblich ist, die Handlung eine sehr emotionale Komponente besitzt und viel Empathie Vermögen abverlangt spricht das Spiel in erster Linie weibliche Spieler an.</w:t>
      </w:r>
    </w:p>
    <w:p w:rsidR="00356243" w:rsidRDefault="003C692B" w:rsidP="00356243">
      <w:pPr>
        <w:pStyle w:val="Abbildung"/>
      </w:pPr>
      <w:bookmarkStart w:id="7" w:name="_Toc417552214"/>
      <w:r>
        <w:t>Plattform</w:t>
      </w:r>
      <w:bookmarkEnd w:id="7"/>
    </w:p>
    <w:p w:rsidR="00356243" w:rsidRDefault="00356243" w:rsidP="00356243">
      <w:r>
        <w:t>Das Spiel wird entwickelt für Windows 7, 8, 8.1</w:t>
      </w:r>
    </w:p>
    <w:p w:rsidR="00356243" w:rsidRDefault="003C692B" w:rsidP="00356243">
      <w:pPr>
        <w:pStyle w:val="Abbildung"/>
      </w:pPr>
      <w:bookmarkStart w:id="8" w:name="_Toc417552215"/>
      <w:r>
        <w:t>Systemanforderungen</w:t>
      </w:r>
      <w:bookmarkEnd w:id="8"/>
    </w:p>
    <w:p w:rsidR="00356243" w:rsidRDefault="00356243" w:rsidP="00356243">
      <w:r>
        <w:t>[Noch keine genauen Angaben vorhanden]</w:t>
      </w:r>
    </w:p>
    <w:p w:rsidR="009A778E" w:rsidRPr="009A778E" w:rsidRDefault="009A778E" w:rsidP="009A778E">
      <w:pPr>
        <w:pStyle w:val="Folgeabsatz"/>
      </w:pPr>
    </w:p>
    <w:p w:rsidR="003C692B" w:rsidRPr="003C692B" w:rsidRDefault="003C692B" w:rsidP="004501F2">
      <w:r>
        <w:t xml:space="preserve">Beschreiben Sie die Systemanforderungen bzw. Spezielle Hardwareanforderungen (z.B. </w:t>
      </w:r>
      <w:r w:rsidR="00390052">
        <w:t>spezielle Sensoren</w:t>
      </w:r>
      <w:r>
        <w:t xml:space="preserve"> </w:t>
      </w:r>
      <w:r w:rsidR="004501F2">
        <w:t>etc.)</w:t>
      </w:r>
    </w:p>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7B27C5" w:rsidRDefault="0032736B" w:rsidP="007B27C5">
      <w:pPr>
        <w:pStyle w:val="berschrift1"/>
      </w:pPr>
      <w:bookmarkStart w:id="9" w:name="_Toc417552216"/>
      <w:r>
        <w:lastRenderedPageBreak/>
        <w:t>Game Play</w:t>
      </w:r>
      <w:bookmarkEnd w:id="9"/>
    </w:p>
    <w:p w:rsidR="003C692B" w:rsidRPr="003C692B" w:rsidRDefault="003C692B" w:rsidP="003C692B">
      <w:r>
        <w:t xml:space="preserve">Im folgenden Kapitel soll gezielt auf das Regelwerk des Spiels eingegangen werden. </w:t>
      </w:r>
    </w:p>
    <w:p w:rsidR="007B27C5" w:rsidRDefault="003C692B" w:rsidP="007B27C5">
      <w:pPr>
        <w:pStyle w:val="berschrift2"/>
      </w:pPr>
      <w:bookmarkStart w:id="10" w:name="_Toc417552217"/>
      <w:r>
        <w:t>Kernmechanik</w:t>
      </w:r>
      <w:bookmarkEnd w:id="10"/>
    </w:p>
    <w:p w:rsidR="009A778E" w:rsidRDefault="009A778E" w:rsidP="009A778E">
      <w:r>
        <w:t>Kernmechanik des Spiels ist die Kombination aus Bewegen und Interagieren.</w:t>
      </w:r>
    </w:p>
    <w:p w:rsidR="004501F2" w:rsidRDefault="004501F2" w:rsidP="007B27C5">
      <w:pPr>
        <w:pStyle w:val="berschrift2"/>
      </w:pPr>
      <w:bookmarkStart w:id="11" w:name="_Toc417552218"/>
      <w:r>
        <w:t>Spielobjekte</w:t>
      </w:r>
      <w:bookmarkEnd w:id="11"/>
    </w:p>
    <w:p w:rsidR="0081039D" w:rsidRDefault="0081039D" w:rsidP="0081039D">
      <w:r>
        <w:t>Allgemein:</w:t>
      </w:r>
    </w:p>
    <w:p w:rsidR="0081039D" w:rsidRDefault="0081039D" w:rsidP="0081039D">
      <w:pPr>
        <w:pStyle w:val="Folgeabsatz"/>
        <w:numPr>
          <w:ilvl w:val="0"/>
          <w:numId w:val="16"/>
        </w:numPr>
      </w:pPr>
      <w:r>
        <w:t>Raumkomponenten</w:t>
      </w:r>
    </w:p>
    <w:p w:rsidR="00A84D3C" w:rsidRDefault="00A84D3C" w:rsidP="0081039D">
      <w:pPr>
        <w:pStyle w:val="Folgeabsatz"/>
        <w:numPr>
          <w:ilvl w:val="0"/>
          <w:numId w:val="16"/>
        </w:numPr>
      </w:pPr>
      <w:r>
        <w:t>Spielfigur „Jane“</w:t>
      </w:r>
    </w:p>
    <w:p w:rsidR="00A84D3C" w:rsidRPr="0081039D" w:rsidRDefault="00A84D3C" w:rsidP="00A84D3C">
      <w:pPr>
        <w:pStyle w:val="Folgeabsatz"/>
        <w:ind w:left="757" w:firstLine="0"/>
      </w:pPr>
    </w:p>
    <w:p w:rsidR="004501F2" w:rsidRDefault="0081039D" w:rsidP="004501F2">
      <w:r>
        <w:t>Szene 1: Ein Bad</w:t>
      </w:r>
    </w:p>
    <w:p w:rsidR="0081039D" w:rsidRDefault="0081039D" w:rsidP="0081039D">
      <w:pPr>
        <w:pStyle w:val="Folgeabsatz"/>
        <w:numPr>
          <w:ilvl w:val="0"/>
          <w:numId w:val="15"/>
        </w:numPr>
      </w:pPr>
      <w:r>
        <w:t>Toilette</w:t>
      </w:r>
    </w:p>
    <w:p w:rsidR="0081039D" w:rsidRDefault="0081039D" w:rsidP="0081039D">
      <w:pPr>
        <w:pStyle w:val="Folgeabsatz"/>
        <w:numPr>
          <w:ilvl w:val="0"/>
          <w:numId w:val="15"/>
        </w:numPr>
      </w:pPr>
      <w:r>
        <w:t>Badewanne</w:t>
      </w:r>
    </w:p>
    <w:p w:rsidR="0081039D" w:rsidRPr="0081039D" w:rsidRDefault="0081039D" w:rsidP="0081039D">
      <w:pPr>
        <w:pStyle w:val="Folgeabsatz"/>
        <w:numPr>
          <w:ilvl w:val="0"/>
          <w:numId w:val="15"/>
        </w:numPr>
      </w:pPr>
      <w:r>
        <w:t>Waschbecken mit Spiegel und Schrank</w:t>
      </w:r>
    </w:p>
    <w:p w:rsidR="00A84D3C" w:rsidRPr="00A84D3C" w:rsidRDefault="004501F2" w:rsidP="00A84D3C">
      <w:pPr>
        <w:pStyle w:val="berschrift2"/>
      </w:pPr>
      <w:bookmarkStart w:id="12" w:name="_Toc417552219"/>
      <w:r>
        <w:t>Regelwerk</w:t>
      </w:r>
      <w:bookmarkEnd w:id="12"/>
    </w:p>
    <w:p w:rsidR="004501F2" w:rsidRPr="004501F2" w:rsidRDefault="003C692B" w:rsidP="004501F2">
      <w:r>
        <w:t>Beschreiben Sie  nun exakt, wie das Regelwerk funktioniert</w:t>
      </w:r>
      <w:r w:rsidR="004501F2">
        <w:t xml:space="preserve"> bzw. wie die Objekte des Spiels miteinander verknüpft sind</w:t>
      </w:r>
      <w:r>
        <w:t xml:space="preserve">. Nehmen Sie dazu Bezug auf die im Kurs angesprochenen Kernelemente. </w:t>
      </w:r>
    </w:p>
    <w:p w:rsidR="004501F2" w:rsidRDefault="004501F2" w:rsidP="007B27C5">
      <w:pPr>
        <w:pStyle w:val="berschrift2"/>
      </w:pPr>
      <w:bookmarkStart w:id="13" w:name="_Toc417552220"/>
      <w:r>
        <w:t>Gewinnbedingungen</w:t>
      </w:r>
      <w:bookmarkEnd w:id="13"/>
    </w:p>
    <w:p w:rsidR="00A84D3C" w:rsidRPr="00A84D3C" w:rsidRDefault="00A84D3C" w:rsidP="00A84D3C">
      <w:r>
        <w:t>Das Spiel wird gewonnen, indem der Spieler alle ihm zur Verfügung gestellten Hinweise findet, passend miteinander kombiniert und interagiert um somit die finale Auflösung freizuschalten, die Janes Erinnerungsvermögen zurückholt.</w:t>
      </w:r>
    </w:p>
    <w:p w:rsidR="007B27C5" w:rsidRDefault="003C692B" w:rsidP="007B27C5">
      <w:pPr>
        <w:pStyle w:val="berschrift2"/>
      </w:pPr>
      <w:bookmarkStart w:id="14" w:name="_Toc417552221"/>
      <w:r>
        <w:t>Controls</w:t>
      </w:r>
      <w:bookmarkEnd w:id="14"/>
    </w:p>
    <w:p w:rsidR="003C692B" w:rsidRPr="003C692B" w:rsidRDefault="003722B9" w:rsidP="003C692B">
      <w:r>
        <w:t xml:space="preserve">Der Spieler kann mit Hilfe der Tasten WASD oder </w:t>
      </w:r>
      <w:r w:rsidR="00A84D3C">
        <w:t>der Pfeiltasten die Protagonisti</w:t>
      </w:r>
      <w:r>
        <w:t xml:space="preserve">n nach oben, links, unten, rechts bewegen. Die Steuerung des Blickwinkels mithilfe der Maus ermöglicht eine präzisere Ansicht einzelner Elemente in der Umgebung. Die Steuerung der Spielfigur orientiert sich somit an jener, die in FPS-Games gang und gäbe ist. </w:t>
      </w:r>
    </w:p>
    <w:p w:rsidR="004501F2" w:rsidRDefault="004501F2" w:rsidP="004501F2">
      <w:pPr>
        <w:pStyle w:val="berschrift2"/>
      </w:pPr>
      <w:bookmarkStart w:id="15" w:name="_Toc417552222"/>
      <w:r>
        <w:t>Spielmodi</w:t>
      </w:r>
      <w:bookmarkEnd w:id="15"/>
    </w:p>
    <w:p w:rsidR="007B27C5" w:rsidRDefault="004501F2" w:rsidP="004501F2">
      <w:r>
        <w:t>Dokumentieren Sie alle Spielmodi und grenzen Sie diese voneinander ab.</w:t>
      </w:r>
    </w:p>
    <w:p w:rsidR="004501F2" w:rsidRDefault="004501F2" w:rsidP="004501F2">
      <w:pPr>
        <w:pStyle w:val="berschrift2"/>
      </w:pPr>
      <w:bookmarkStart w:id="16" w:name="_Toc417552223"/>
      <w:r>
        <w:t>Levels</w:t>
      </w:r>
      <w:bookmarkEnd w:id="16"/>
    </w:p>
    <w:p w:rsidR="00A84D3C" w:rsidRDefault="00A84D3C">
      <w:pPr>
        <w:spacing w:after="200" w:line="276" w:lineRule="auto"/>
        <w:jc w:val="left"/>
      </w:pPr>
      <w:r>
        <w:t>Szene 1: Ein Bad</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lastRenderedPageBreak/>
        <w:t>Ort: Ein Bad</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Personen: Jane</w:t>
      </w:r>
    </w:p>
    <w:p w:rsidR="00A84D3C" w:rsidRPr="00A84D3C" w:rsidRDefault="00A84D3C" w:rsidP="00A84D3C">
      <w:pPr>
        <w:spacing w:line="240" w:lineRule="auto"/>
        <w:jc w:val="left"/>
        <w:rPr>
          <w:rFonts w:ascii="Times New Roman" w:hAnsi="Times New Roman"/>
          <w:sz w:val="24"/>
          <w:szCs w:val="24"/>
        </w:rPr>
      </w:pP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betritt ein Bad.</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(verwirrt): “Was passiert hier</w:t>
      </w:r>
      <w:proofErr w:type="gramStart"/>
      <w:r w:rsidRPr="00A84D3C">
        <w:rPr>
          <w:rFonts w:ascii="Arial" w:hAnsi="Arial" w:cs="Arial"/>
          <w:i/>
          <w:iCs/>
          <w:color w:val="000000"/>
          <w:sz w:val="23"/>
          <w:szCs w:val="23"/>
        </w:rPr>
        <w:t>… ?</w:t>
      </w:r>
      <w:proofErr w:type="gramEnd"/>
      <w:r w:rsidRPr="00A84D3C">
        <w:rPr>
          <w:rFonts w:ascii="Arial" w:hAnsi="Arial" w:cs="Arial"/>
          <w:i/>
          <w:iCs/>
          <w:color w:val="000000"/>
          <w:sz w:val="23"/>
          <w:szCs w:val="23"/>
        </w:rPr>
        <w:t xml:space="preserve"> Oh mein Gott, was ist hier los? Wasser… ich brauche Wasser”</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&lt;Nun hat der Player die Gewalt über Jane und soll sie zum Waschbecken führen&gt;</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stützt sich am Waschbecken ab.</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(beunruhigt): “Okay, ganz ruhig bleiben. Jetzt bloß keine Panik.”</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blickt auf zum Spiegel und betrachtet ihr Spiegelbild.</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&lt;Nun wird dem Player angezeigt, dass er mit dem Spiegel interagieren kann.&gt;</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redet mit sich selbst.</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(leicht panisch): “Wer bist</w:t>
      </w:r>
      <w:r>
        <w:rPr>
          <w:rFonts w:ascii="Arial" w:hAnsi="Arial" w:cs="Arial"/>
          <w:i/>
          <w:iCs/>
          <w:color w:val="000000"/>
          <w:sz w:val="23"/>
          <w:szCs w:val="23"/>
        </w:rPr>
        <w:t xml:space="preserve"> du</w:t>
      </w:r>
      <w:r w:rsidRPr="00A84D3C">
        <w:rPr>
          <w:rFonts w:ascii="Arial" w:hAnsi="Arial" w:cs="Arial"/>
          <w:i/>
          <w:iCs/>
          <w:color w:val="000000"/>
          <w:sz w:val="23"/>
          <w:szCs w:val="23"/>
        </w:rPr>
        <w:t>, Frau im Spiegel? Bist du ich? Verdammt warum erkenne ich dich nicht?! Mir ist so heiß...”</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zieht vor dem Spiegel ihren Mantel aus, ein blutverschmiertes Kleid kommt zum Vorschein.</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(panisch): “Was zum…?! O-Oh mein… Nein, das ist… das ist Blut!!! Nicht mein Blut! Was ist denn hier los - oh Gott was habe ich getan?!”</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&lt;Die Erinnerung an das Blutverschmierte Kleid wird als Mentales Objekt in Janes Erinnerungsinventar abgelegt. Nun kann sich der Player frei im Raum bewegen.</w:t>
      </w:r>
      <w:r w:rsidR="001024A4">
        <w:rPr>
          <w:rFonts w:ascii="Arial" w:hAnsi="Arial" w:cs="Arial"/>
          <w:color w:val="000000"/>
          <w:sz w:val="23"/>
          <w:szCs w:val="23"/>
        </w:rPr>
        <w:t xml:space="preserve"> Er kann nur noch mit dem Mantel am Boden interagieren</w:t>
      </w:r>
      <w:r w:rsidRPr="00A84D3C">
        <w:rPr>
          <w:rFonts w:ascii="Arial" w:hAnsi="Arial" w:cs="Arial"/>
          <w:color w:val="000000"/>
          <w:sz w:val="23"/>
          <w:szCs w:val="23"/>
        </w:rPr>
        <w:t>.&gt;</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color w:val="000000"/>
          <w:sz w:val="23"/>
          <w:szCs w:val="23"/>
        </w:rPr>
        <w:t>Jane findet einen Zettel in einer der Manteltaschen. Sie liest vor:</w:t>
      </w:r>
    </w:p>
    <w:p w:rsidR="00A84D3C" w:rsidRPr="00A84D3C" w:rsidRDefault="00A84D3C" w:rsidP="00A84D3C">
      <w:pPr>
        <w:spacing w:line="240" w:lineRule="auto"/>
        <w:jc w:val="left"/>
        <w:rPr>
          <w:rFonts w:ascii="Times New Roman" w:hAnsi="Times New Roman"/>
          <w:sz w:val="24"/>
          <w:szCs w:val="24"/>
        </w:rPr>
      </w:pPr>
      <w:r w:rsidRPr="00A84D3C">
        <w:rPr>
          <w:rFonts w:ascii="Arial" w:hAnsi="Arial" w:cs="Arial"/>
          <w:i/>
          <w:iCs/>
          <w:color w:val="000000"/>
          <w:sz w:val="23"/>
          <w:szCs w:val="23"/>
        </w:rPr>
        <w:t>Jane (ruhig, dann panisch): “Pat Rutherford. Z.31. 12:30 Uhr… Wer ist Pat Rutherford? War ich um 12:30 bei dieser oder diesem Pat? War das heute? Was war heute? Was war gestern? WER BIN ICH?”</w:t>
      </w:r>
    </w:p>
    <w:p w:rsidR="00896A5D" w:rsidRDefault="00A84D3C" w:rsidP="00A84D3C">
      <w:pPr>
        <w:spacing w:after="200" w:line="276" w:lineRule="auto"/>
        <w:jc w:val="left"/>
        <w:rPr>
          <w:rFonts w:ascii="Frutiger Next LT W1G Medium" w:eastAsiaTheme="majorEastAsia" w:hAnsi="Frutiger Next LT W1G Medium" w:cstheme="majorBidi"/>
          <w:bCs/>
          <w:color w:val="AF0058"/>
          <w:sz w:val="28"/>
          <w:szCs w:val="28"/>
        </w:rPr>
      </w:pPr>
      <w:r w:rsidRPr="00A84D3C">
        <w:rPr>
          <w:rFonts w:ascii="Arial" w:hAnsi="Arial" w:cs="Arial"/>
          <w:color w:val="000000"/>
          <w:sz w:val="23"/>
          <w:szCs w:val="23"/>
        </w:rPr>
        <w:t>Die Szene wird ausgeblendet (Optional: Jane stürzt zur Toilette um sich zu übergeben). Ein Intro erzählt, wie Jane sich von ihrem Kleid befreit, ins Krankenhaus geht und sich untersuchen lässt. Sie hat eine hysterische Amnesie, wie sich herausstellt. Eine Anzeige wird aufgegeben und ihr Mann Michael Whittaker, ein angesehener Kinderchirurg meldet sich, um sie abzuholen.</w:t>
      </w:r>
      <w:r w:rsidRPr="00A84D3C">
        <w:rPr>
          <w:rFonts w:ascii="Arial" w:hAnsi="Arial" w:cs="Arial"/>
          <w:color w:val="000000"/>
          <w:sz w:val="23"/>
          <w:szCs w:val="23"/>
        </w:rPr>
        <w:br/>
      </w:r>
      <w:r w:rsidR="00896A5D">
        <w:br w:type="page"/>
      </w:r>
    </w:p>
    <w:p w:rsidR="004501F2" w:rsidRDefault="00896A5D" w:rsidP="007B27C5">
      <w:pPr>
        <w:pStyle w:val="berschrift1"/>
      </w:pPr>
      <w:bookmarkStart w:id="17" w:name="_Toc417552224"/>
      <w:r>
        <w:lastRenderedPageBreak/>
        <w:t>Spielwelt</w:t>
      </w:r>
      <w:bookmarkEnd w:id="17"/>
    </w:p>
    <w:p w:rsidR="00896A5D" w:rsidRPr="00896A5D" w:rsidRDefault="00896A5D" w:rsidP="00896A5D">
      <w:r>
        <w:t>Dieses Kapitel dokumentiert die ästhetischen Anforderungen des Spiels</w:t>
      </w:r>
    </w:p>
    <w:p w:rsidR="004501F2" w:rsidRDefault="004501F2" w:rsidP="004501F2">
      <w:pPr>
        <w:pStyle w:val="Abbildung"/>
      </w:pPr>
      <w:bookmarkStart w:id="18" w:name="_Toc417552225"/>
      <w:r>
        <w:t>Spielcharakter</w:t>
      </w:r>
      <w:r w:rsidR="00896A5D">
        <w:t>e</w:t>
      </w:r>
      <w:bookmarkEnd w:id="18"/>
    </w:p>
    <w:p w:rsidR="003722B9" w:rsidRDefault="003722B9" w:rsidP="004501F2">
      <w:r>
        <w:t>Der Spieler schlüpft in die Rolle der Jane Whittaker, Protagonistin des Spieles, die versucht in ihrem zu Hause Hinweise auf ihre Vergangenheit zu finden und herauszufinden, welcher schreckliche Vorfall ihre Amnesie ausgelöst hat.</w:t>
      </w:r>
    </w:p>
    <w:p w:rsidR="003722B9" w:rsidRDefault="003722B9" w:rsidP="004501F2"/>
    <w:p w:rsidR="004501F2" w:rsidRDefault="004501F2" w:rsidP="004501F2">
      <w:r>
        <w:t>Beschreiben Sie die Rolle des Spielers (Held, Schurke etc.?)</w:t>
      </w:r>
      <w:r w:rsidR="00896A5D">
        <w:t>. Ferner werden alle anderen Charaktere dokumentiert.</w:t>
      </w:r>
    </w:p>
    <w:p w:rsidR="004501F2" w:rsidRPr="004501F2" w:rsidRDefault="004501F2" w:rsidP="004501F2">
      <w:pPr>
        <w:pStyle w:val="Abbildung"/>
      </w:pPr>
      <w:bookmarkStart w:id="19" w:name="_Toc417552226"/>
      <w:r>
        <w:t>Handlungsverlauf</w:t>
      </w:r>
      <w:bookmarkEnd w:id="19"/>
    </w:p>
    <w:p w:rsidR="004501F2" w:rsidRDefault="001024A4" w:rsidP="004501F2">
      <w:r>
        <w:t>Jane betritt ein fremdes Badezimmer, kurz nachdem sie realisierte, dass sie sich an sich selbst nicht mehr erinnern kann. Verzweifelt versucht sie anhand ihres Spiegelbildes herauszufinden, wer sie ist. Als sie dann das blutverschmierte Kleid entdeckt, dass sie trägt und einen Zettel in ihrem Mantel mit einem ihr unbekannten Namen beschließt sie, sich an die Polizei zu wenden, um Angehörige zu finden.</w:t>
      </w:r>
    </w:p>
    <w:p w:rsidR="00896A5D" w:rsidRDefault="00896A5D" w:rsidP="00896A5D">
      <w:pPr>
        <w:pStyle w:val="Abbildung"/>
      </w:pPr>
      <w:bookmarkStart w:id="20" w:name="_Toc417552227"/>
      <w:r>
        <w:t>Spielwelt</w:t>
      </w:r>
      <w:bookmarkEnd w:id="20"/>
    </w:p>
    <w:p w:rsidR="001024A4" w:rsidRDefault="001024A4" w:rsidP="001024A4">
      <w:r>
        <w:t xml:space="preserve">Die Spielwelt setzt sich aus zwei Umgebungen zusammen: das nur im ersten Level vorhandene Badezimmer und ein Wohnhaus, in dem Jane mit ihrem Mann lebt. </w:t>
      </w:r>
    </w:p>
    <w:p w:rsidR="007D11DC" w:rsidRDefault="007D11DC" w:rsidP="007D11DC">
      <w:pPr>
        <w:pStyle w:val="Folgeabsatz"/>
      </w:pPr>
    </w:p>
    <w:p w:rsidR="007D11DC" w:rsidRDefault="007D11DC">
      <w:pPr>
        <w:spacing w:after="200" w:line="276" w:lineRule="auto"/>
        <w:jc w:val="left"/>
      </w:pPr>
      <w:r>
        <w:br w:type="page"/>
      </w:r>
    </w:p>
    <w:p w:rsidR="007D11DC" w:rsidRDefault="007D11DC" w:rsidP="007D11DC">
      <w:pPr>
        <w:pStyle w:val="Folgeabsatz"/>
        <w:ind w:firstLine="0"/>
      </w:pPr>
      <w:r>
        <w:rPr>
          <w:noProof/>
        </w:rPr>
        <w:lastRenderedPageBreak/>
        <w:drawing>
          <wp:inline distT="0" distB="0" distL="0" distR="0">
            <wp:extent cx="5400675" cy="7705725"/>
            <wp:effectExtent l="0" t="0" r="9525" b="9525"/>
            <wp:docPr id="3" name="Grafik 3" descr="C:\Users\Sabse\Downloads\BlaupauseGameD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se\Downloads\BlaupauseGameDev.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7705725"/>
                    </a:xfrm>
                    <a:prstGeom prst="rect">
                      <a:avLst/>
                    </a:prstGeom>
                    <a:noFill/>
                    <a:ln>
                      <a:noFill/>
                    </a:ln>
                  </pic:spPr>
                </pic:pic>
              </a:graphicData>
            </a:graphic>
          </wp:inline>
        </w:drawing>
      </w:r>
      <w:bookmarkStart w:id="21" w:name="_GoBack"/>
      <w:bookmarkEnd w:id="21"/>
    </w:p>
    <w:p w:rsidR="007D11DC" w:rsidRPr="007D11DC" w:rsidRDefault="007D11DC" w:rsidP="007D11DC">
      <w:pPr>
        <w:pStyle w:val="Folgeabsatz"/>
      </w:pPr>
    </w:p>
    <w:p w:rsidR="00896A5D" w:rsidRPr="00896A5D" w:rsidRDefault="00896A5D" w:rsidP="00896A5D">
      <w:pPr>
        <w:pStyle w:val="Folgeabsatz"/>
      </w:pPr>
    </w:p>
    <w:p w:rsidR="004501F2" w:rsidRPr="004501F2" w:rsidRDefault="004501F2" w:rsidP="004501F2"/>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7B27C5" w:rsidRDefault="007B27C5" w:rsidP="007B27C5">
      <w:pPr>
        <w:pStyle w:val="berschrift1"/>
      </w:pPr>
      <w:bookmarkStart w:id="22" w:name="_Toc417552228"/>
      <w:r>
        <w:lastRenderedPageBreak/>
        <w:t>Management</w:t>
      </w:r>
      <w:bookmarkEnd w:id="22"/>
    </w:p>
    <w:p w:rsidR="007B27C5" w:rsidRDefault="007B27C5" w:rsidP="007B27C5">
      <w:pPr>
        <w:pStyle w:val="berschrift2"/>
      </w:pPr>
      <w:bookmarkStart w:id="23" w:name="_Toc417552229"/>
      <w:r>
        <w:t>Aufgabenverteilung</w:t>
      </w:r>
      <w:bookmarkEnd w:id="23"/>
    </w:p>
    <w:p w:rsidR="003722B9" w:rsidRDefault="003722B9" w:rsidP="003722B9">
      <w:r>
        <w:t>Manuel Gietl: Designer</w:t>
      </w:r>
    </w:p>
    <w:p w:rsidR="003722B9" w:rsidRDefault="003722B9" w:rsidP="003722B9">
      <w:pPr>
        <w:pStyle w:val="Folgeabsatz"/>
        <w:ind w:firstLine="0"/>
      </w:pPr>
      <w:r>
        <w:t>Christoph Paul: Programmierer</w:t>
      </w:r>
    </w:p>
    <w:p w:rsidR="003722B9" w:rsidRDefault="003722B9" w:rsidP="003722B9">
      <w:pPr>
        <w:pStyle w:val="Folgeabsatz"/>
        <w:ind w:firstLine="0"/>
      </w:pPr>
      <w:r>
        <w:t xml:space="preserve">Sabrina </w:t>
      </w:r>
      <w:proofErr w:type="spellStart"/>
      <w:r>
        <w:t>Spreitzer</w:t>
      </w:r>
      <w:proofErr w:type="spellEnd"/>
      <w:r>
        <w:t>: Designer, Programmierer</w:t>
      </w:r>
      <w:r w:rsidR="00713142">
        <w:t>,</w:t>
      </w:r>
      <w:r>
        <w:t xml:space="preserve"> Projektmanager</w:t>
      </w:r>
    </w:p>
    <w:p w:rsidR="003722B9" w:rsidRDefault="003722B9" w:rsidP="003722B9">
      <w:pPr>
        <w:pStyle w:val="Folgeabsatz"/>
        <w:ind w:firstLine="0"/>
      </w:pPr>
    </w:p>
    <w:p w:rsidR="003722B9" w:rsidRDefault="003722B9" w:rsidP="003722B9">
      <w:pPr>
        <w:pStyle w:val="Folgeabsatz"/>
        <w:ind w:firstLine="0"/>
      </w:pPr>
      <w:r>
        <w:t>Definition der einzelnen Rollen:</w:t>
      </w:r>
    </w:p>
    <w:p w:rsidR="003722B9" w:rsidRDefault="003722B9" w:rsidP="003722B9">
      <w:pPr>
        <w:pStyle w:val="Folgeabsatz"/>
        <w:ind w:firstLine="0"/>
      </w:pPr>
      <w:r>
        <w:t xml:space="preserve">Designer: Der Designer kümmert sich während des Projektverlaufes um sämtliche Aufgaben, die die Visualisierung einzelner Spielelemente betreffen. Er ist somit verantwortlich für das 3D-Design inklusive Modellierung, Texturierung, Animierung usw. sowie für das </w:t>
      </w:r>
      <w:proofErr w:type="spellStart"/>
      <w:r>
        <w:t>Leveldesign</w:t>
      </w:r>
      <w:proofErr w:type="spellEnd"/>
      <w:r>
        <w:t xml:space="preserve"> an sich. Hierunter </w:t>
      </w:r>
      <w:proofErr w:type="gramStart"/>
      <w:r>
        <w:t>fällt</w:t>
      </w:r>
      <w:proofErr w:type="gramEnd"/>
      <w:r>
        <w:t xml:space="preserve"> das Entwerfen von </w:t>
      </w:r>
      <w:proofErr w:type="spellStart"/>
      <w:r>
        <w:t>Leveln</w:t>
      </w:r>
      <w:proofErr w:type="spellEnd"/>
      <w:r>
        <w:t xml:space="preserve"> mit den einzelnen Inhalten und der Aufbau von </w:t>
      </w:r>
      <w:proofErr w:type="spellStart"/>
      <w:r>
        <w:t>Leveln</w:t>
      </w:r>
      <w:proofErr w:type="spellEnd"/>
      <w:r>
        <w:t xml:space="preserve"> in </w:t>
      </w:r>
      <w:proofErr w:type="spellStart"/>
      <w:r>
        <w:t>Unity</w:t>
      </w:r>
      <w:proofErr w:type="spellEnd"/>
      <w:r>
        <w:t>.</w:t>
      </w:r>
    </w:p>
    <w:p w:rsidR="00713142" w:rsidRDefault="003722B9" w:rsidP="003722B9">
      <w:pPr>
        <w:pStyle w:val="Folgeabsatz"/>
        <w:ind w:firstLine="0"/>
      </w:pPr>
      <w:r>
        <w:t xml:space="preserve">Der Designer hat sich </w:t>
      </w:r>
      <w:r w:rsidR="00713142">
        <w:t xml:space="preserve">dabei </w:t>
      </w:r>
      <w:r>
        <w:t xml:space="preserve">an die Vorgaben des </w:t>
      </w:r>
      <w:r w:rsidR="00713142">
        <w:t>Storyboards zu halten, das wiederum auf dem Roman von Joy Fielding basiert. Das Storyboard wiederum wird vom Designer auf Basis des Romans angefertigt.</w:t>
      </w:r>
    </w:p>
    <w:p w:rsidR="00713142" w:rsidRDefault="00713142" w:rsidP="003722B9">
      <w:pPr>
        <w:pStyle w:val="Folgeabsatz"/>
        <w:ind w:firstLine="0"/>
      </w:pPr>
    </w:p>
    <w:p w:rsidR="00713142" w:rsidRDefault="00713142" w:rsidP="003722B9">
      <w:pPr>
        <w:pStyle w:val="Folgeabsatz"/>
        <w:ind w:firstLine="0"/>
      </w:pPr>
      <w:r>
        <w:t xml:space="preserve">Programmierer: Der Programmierer ist für die Umsetzung der Kernmechanik und spielinterner Events zuständig. Er nutzt dabei die Programmiersprache C# und fertig die </w:t>
      </w:r>
      <w:proofErr w:type="spellStart"/>
      <w:r>
        <w:t>Scripte</w:t>
      </w:r>
      <w:proofErr w:type="spellEnd"/>
      <w:r>
        <w:t xml:space="preserve"> mit Hilfe von </w:t>
      </w:r>
      <w:proofErr w:type="spellStart"/>
      <w:r>
        <w:t>Unity</w:t>
      </w:r>
      <w:proofErr w:type="spellEnd"/>
      <w:r>
        <w:t xml:space="preserve"> an. Er </w:t>
      </w:r>
      <w:proofErr w:type="spellStart"/>
      <w:r>
        <w:t>hälts</w:t>
      </w:r>
      <w:proofErr w:type="spellEnd"/>
      <w:r>
        <w:t xml:space="preserve"> sich bei der Programmierung von Events, Interaktionen und der </w:t>
      </w:r>
      <w:proofErr w:type="spellStart"/>
      <w:r>
        <w:t>aneinandergliederung</w:t>
      </w:r>
      <w:proofErr w:type="spellEnd"/>
      <w:r>
        <w:t xml:space="preserve"> der Level an das zu Grunde liegende Storyboard.</w:t>
      </w:r>
    </w:p>
    <w:p w:rsidR="00713142" w:rsidRDefault="00713142" w:rsidP="003722B9">
      <w:pPr>
        <w:pStyle w:val="Folgeabsatz"/>
        <w:ind w:firstLine="0"/>
      </w:pPr>
    </w:p>
    <w:p w:rsidR="00713142" w:rsidRPr="003722B9" w:rsidRDefault="00713142" w:rsidP="003722B9">
      <w:pPr>
        <w:pStyle w:val="Folgeabsatz"/>
        <w:ind w:firstLine="0"/>
      </w:pPr>
      <w:r>
        <w:t>Projektmanager: Der Projektmanager ist zuständig für die Organisation des Projektteams. Er erörtert Meilensteine, zerlegt diese in kleine Aufgaben und formuliert sie, falls möglich, in Form von User Stories. Er verteilt diese anschließend auf die Teammitglieder, unter Beachtung ihrer Rollen, schätzt den zeitlichen Aufwand ein und setzt interne Abgabefristen. Darüber hinaus ist er zuständig für die Präsentation der jeweils erbrachten Leistung sowie die Dokumentation des Projekts.</w:t>
      </w:r>
    </w:p>
    <w:p w:rsidR="007B27C5" w:rsidRDefault="007B27C5" w:rsidP="007B27C5">
      <w:pPr>
        <w:pStyle w:val="berschrift2"/>
      </w:pPr>
      <w:bookmarkStart w:id="24" w:name="_Toc417552230"/>
      <w:r>
        <w:t>Projektplan</w:t>
      </w:r>
      <w:bookmarkEnd w:id="24"/>
    </w:p>
    <w:p w:rsidR="007B27C5" w:rsidRDefault="00713142" w:rsidP="00713142">
      <w:pPr>
        <w:pStyle w:val="Listenabsatz"/>
        <w:numPr>
          <w:ilvl w:val="0"/>
          <w:numId w:val="13"/>
        </w:numPr>
      </w:pPr>
      <w:r>
        <w:t>Meilenstein: Sprint Review 1 am 24.04.15</w:t>
      </w:r>
    </w:p>
    <w:p w:rsidR="00713142" w:rsidRDefault="00713142" w:rsidP="00713142">
      <w:pPr>
        <w:pStyle w:val="Listenabsatz"/>
        <w:numPr>
          <w:ilvl w:val="0"/>
          <w:numId w:val="14"/>
        </w:numPr>
      </w:pPr>
      <w:proofErr w:type="spellStart"/>
      <w:r>
        <w:t>Issue</w:t>
      </w:r>
      <w:proofErr w:type="spellEnd"/>
      <w:r>
        <w:t xml:space="preserve"> 1: Erstellung zusammensteckbarer Objekte zur Erstellung eines beliebig großen und geformten Raumes</w:t>
      </w:r>
    </w:p>
    <w:p w:rsidR="00713142" w:rsidRDefault="00713142" w:rsidP="00713142">
      <w:pPr>
        <w:pStyle w:val="Listenabsatz"/>
        <w:numPr>
          <w:ilvl w:val="0"/>
          <w:numId w:val="14"/>
        </w:numPr>
      </w:pPr>
      <w:proofErr w:type="spellStart"/>
      <w:r>
        <w:t>Issue</w:t>
      </w:r>
      <w:proofErr w:type="spellEnd"/>
      <w:r>
        <w:t xml:space="preserve"> 2: Ers</w:t>
      </w:r>
      <w:r w:rsidR="0092101B">
        <w:t>tellung einiger Objekte (Bett, Kommode, Vase, Lampe, Handy), um die Programmierung der Interaktion zu üben</w:t>
      </w:r>
    </w:p>
    <w:p w:rsidR="0092101B" w:rsidRDefault="0092101B" w:rsidP="00713142">
      <w:pPr>
        <w:pStyle w:val="Listenabsatz"/>
        <w:numPr>
          <w:ilvl w:val="0"/>
          <w:numId w:val="14"/>
        </w:numPr>
      </w:pPr>
      <w:proofErr w:type="spellStart"/>
      <w:r>
        <w:lastRenderedPageBreak/>
        <w:t>Issue</w:t>
      </w:r>
      <w:proofErr w:type="spellEnd"/>
      <w:r>
        <w:t xml:space="preserve"> 3: Erstellung eines Testlevels in </w:t>
      </w:r>
      <w:proofErr w:type="spellStart"/>
      <w:r>
        <w:t>Unity</w:t>
      </w:r>
      <w:proofErr w:type="spellEnd"/>
      <w:r>
        <w:t xml:space="preserve"> mit Hilfe der Raum- und Interaktionsobjekte</w:t>
      </w:r>
    </w:p>
    <w:p w:rsidR="0092101B" w:rsidRDefault="0092101B" w:rsidP="00713142">
      <w:pPr>
        <w:pStyle w:val="Listenabsatz"/>
        <w:numPr>
          <w:ilvl w:val="0"/>
          <w:numId w:val="14"/>
        </w:numPr>
      </w:pPr>
      <w:proofErr w:type="spellStart"/>
      <w:r>
        <w:t>Issue</w:t>
      </w:r>
      <w:proofErr w:type="spellEnd"/>
      <w:r>
        <w:t xml:space="preserve"> 4: Programmierung der Steuerung mit Hilfe von WASD und den Pfeiltasten sowie der Maus </w:t>
      </w:r>
    </w:p>
    <w:p w:rsidR="0092101B" w:rsidRDefault="0092101B" w:rsidP="00713142">
      <w:pPr>
        <w:pStyle w:val="Listenabsatz"/>
        <w:numPr>
          <w:ilvl w:val="0"/>
          <w:numId w:val="14"/>
        </w:numPr>
      </w:pPr>
      <w:proofErr w:type="spellStart"/>
      <w:r>
        <w:t>Issue</w:t>
      </w:r>
      <w:proofErr w:type="spellEnd"/>
      <w:r>
        <w:t xml:space="preserve"> 5: Programmierung der Interaktion mit Objekten (Handy umdrehen, Lampe an- und ausschalten, Vase runterwerfen)</w:t>
      </w:r>
    </w:p>
    <w:p w:rsidR="001024A4" w:rsidRPr="001024A4" w:rsidRDefault="001024A4" w:rsidP="001024A4">
      <w:pPr>
        <w:pStyle w:val="Listenabsatz"/>
        <w:numPr>
          <w:ilvl w:val="0"/>
          <w:numId w:val="13"/>
        </w:numPr>
        <w:rPr>
          <w:lang w:val="en-US"/>
        </w:rPr>
      </w:pPr>
      <w:proofErr w:type="spellStart"/>
      <w:r w:rsidRPr="001024A4">
        <w:rPr>
          <w:lang w:val="en-US"/>
        </w:rPr>
        <w:t>Meilenstein</w:t>
      </w:r>
      <w:proofErr w:type="spellEnd"/>
      <w:r w:rsidRPr="001024A4">
        <w:rPr>
          <w:lang w:val="en-US"/>
        </w:rPr>
        <w:t>: Ready to Tell am 01.05.15</w:t>
      </w:r>
    </w:p>
    <w:p w:rsidR="001024A4" w:rsidRDefault="001024A4" w:rsidP="001024A4">
      <w:pPr>
        <w:pStyle w:val="Listenabsatz"/>
        <w:numPr>
          <w:ilvl w:val="0"/>
          <w:numId w:val="14"/>
        </w:numPr>
      </w:pPr>
      <w:proofErr w:type="spellStart"/>
      <w:r>
        <w:t>Issue</w:t>
      </w:r>
      <w:proofErr w:type="spellEnd"/>
      <w:r>
        <w:t xml:space="preserve"> 1: Lesen und Zusammenfassen des von Joy Fielding geschriebenen Romans</w:t>
      </w:r>
    </w:p>
    <w:p w:rsidR="001024A4" w:rsidRDefault="001024A4" w:rsidP="001024A4">
      <w:pPr>
        <w:pStyle w:val="Listenabsatz"/>
        <w:numPr>
          <w:ilvl w:val="0"/>
          <w:numId w:val="14"/>
        </w:numPr>
      </w:pPr>
      <w:proofErr w:type="spellStart"/>
      <w:r>
        <w:t>Issue</w:t>
      </w:r>
      <w:proofErr w:type="spellEnd"/>
      <w:r>
        <w:t xml:space="preserve"> 2: Zusammenfassung als Drehbuch umsetzen, welches alle Informationen enthält, die die Handlung spielbar werden lassen.</w:t>
      </w:r>
    </w:p>
    <w:p w:rsidR="001024A4" w:rsidRDefault="001024A4" w:rsidP="001024A4">
      <w:pPr>
        <w:pStyle w:val="Listenabsatz"/>
        <w:numPr>
          <w:ilvl w:val="0"/>
          <w:numId w:val="13"/>
        </w:numPr>
      </w:pPr>
      <w:r>
        <w:t>Meilenstein</w:t>
      </w:r>
      <w:r w:rsidR="00B91C9A">
        <w:t xml:space="preserve">: </w:t>
      </w:r>
      <w:proofErr w:type="spellStart"/>
      <w:r w:rsidR="00B91C9A">
        <w:t>Modelling</w:t>
      </w:r>
      <w:proofErr w:type="spellEnd"/>
      <w:r w:rsidR="00B91C9A">
        <w:t xml:space="preserve"> </w:t>
      </w:r>
      <w:proofErr w:type="spellStart"/>
      <w:r w:rsidR="00B91C9A">
        <w:t>Gameworld</w:t>
      </w:r>
      <w:proofErr w:type="spellEnd"/>
      <w:r w:rsidR="00B91C9A">
        <w:t xml:space="preserve"> am 01.05.15</w:t>
      </w:r>
    </w:p>
    <w:p w:rsidR="00B91C9A" w:rsidRPr="007B27C5" w:rsidRDefault="00B91C9A" w:rsidP="00B91C9A">
      <w:pPr>
        <w:pStyle w:val="Listenabsatz"/>
        <w:numPr>
          <w:ilvl w:val="0"/>
          <w:numId w:val="14"/>
        </w:numPr>
      </w:pPr>
      <w:proofErr w:type="spellStart"/>
      <w:r>
        <w:t>Issue</w:t>
      </w:r>
      <w:proofErr w:type="spellEnd"/>
      <w:r>
        <w:t xml:space="preserve"> : Skizzieren einer Blaupause, die den gesamten Aufbau der Spielwelt zeigt</w:t>
      </w:r>
    </w:p>
    <w:p w:rsidR="007B27C5" w:rsidRDefault="00B91C9A" w:rsidP="00B91C9A">
      <w:pPr>
        <w:pStyle w:val="Listenabsatz"/>
        <w:numPr>
          <w:ilvl w:val="0"/>
          <w:numId w:val="13"/>
        </w:numPr>
      </w:pPr>
      <w:r>
        <w:t>Meilenstein: Sprint Review am 21.05.15</w:t>
      </w:r>
    </w:p>
    <w:p w:rsidR="00B91C9A" w:rsidRDefault="00B91C9A" w:rsidP="00B91C9A">
      <w:pPr>
        <w:pStyle w:val="Listenabsatz"/>
        <w:numPr>
          <w:ilvl w:val="0"/>
          <w:numId w:val="14"/>
        </w:numPr>
      </w:pPr>
      <w:proofErr w:type="spellStart"/>
      <w:r>
        <w:t>Issue</w:t>
      </w:r>
      <w:proofErr w:type="spellEnd"/>
      <w:r>
        <w:t xml:space="preserve"> 1: Modellierung der benötigten Objekte</w:t>
      </w:r>
    </w:p>
    <w:p w:rsidR="00B91C9A" w:rsidRDefault="00B91C9A" w:rsidP="00B91C9A">
      <w:pPr>
        <w:pStyle w:val="Listenabsatz"/>
        <w:numPr>
          <w:ilvl w:val="0"/>
          <w:numId w:val="14"/>
        </w:numPr>
      </w:pPr>
      <w:proofErr w:type="spellStart"/>
      <w:r>
        <w:t>Issue</w:t>
      </w:r>
      <w:proofErr w:type="spellEnd"/>
      <w:r>
        <w:t xml:space="preserve"> 2: Modellierung der Protagonistin mit Mantel</w:t>
      </w:r>
    </w:p>
    <w:p w:rsidR="00B91C9A" w:rsidRDefault="00B91C9A" w:rsidP="00B91C9A">
      <w:pPr>
        <w:pStyle w:val="Listenabsatz"/>
        <w:numPr>
          <w:ilvl w:val="0"/>
          <w:numId w:val="14"/>
        </w:numPr>
      </w:pPr>
      <w:proofErr w:type="spellStart"/>
      <w:r>
        <w:t>Issue</w:t>
      </w:r>
      <w:proofErr w:type="spellEnd"/>
      <w:r>
        <w:t xml:space="preserve"> 3: Level Design anhand der Blaupause</w:t>
      </w:r>
    </w:p>
    <w:p w:rsidR="00B91C9A" w:rsidRDefault="00B91C9A" w:rsidP="00B91C9A">
      <w:pPr>
        <w:pStyle w:val="Listenabsatz"/>
        <w:numPr>
          <w:ilvl w:val="0"/>
          <w:numId w:val="14"/>
        </w:numPr>
      </w:pPr>
      <w:proofErr w:type="spellStart"/>
      <w:r>
        <w:t>Issue</w:t>
      </w:r>
      <w:proofErr w:type="spellEnd"/>
      <w:r>
        <w:t xml:space="preserve"> 4: Interaktion mit dem Waschbecken</w:t>
      </w:r>
    </w:p>
    <w:p w:rsidR="00B91C9A" w:rsidRPr="007B27C5" w:rsidRDefault="00B91C9A" w:rsidP="00B91C9A">
      <w:pPr>
        <w:pStyle w:val="Listenabsatz"/>
        <w:numPr>
          <w:ilvl w:val="0"/>
          <w:numId w:val="14"/>
        </w:numPr>
      </w:pPr>
      <w:proofErr w:type="spellStart"/>
      <w:r>
        <w:t>Issue</w:t>
      </w:r>
      <w:proofErr w:type="spellEnd"/>
      <w:r>
        <w:t xml:space="preserve"> 5: Interaktion mit dem Mantel</w:t>
      </w:r>
    </w:p>
    <w:p w:rsidR="007B27C5" w:rsidRPr="007B27C5" w:rsidRDefault="007B27C5" w:rsidP="007B27C5"/>
    <w:p w:rsidR="007B27C5" w:rsidRPr="007B27C5" w:rsidRDefault="007B27C5" w:rsidP="007B27C5"/>
    <w:p w:rsidR="007B27C5" w:rsidRPr="007B27C5" w:rsidRDefault="007B27C5" w:rsidP="007B27C5"/>
    <w:p w:rsidR="00555595" w:rsidRPr="00555595" w:rsidRDefault="00555595" w:rsidP="00555595"/>
    <w:sectPr w:rsidR="00555595" w:rsidRPr="00555595" w:rsidSect="000147EF">
      <w:headerReference w:type="default" r:id="rId14"/>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20F" w:rsidRDefault="000D120F" w:rsidP="00793C70">
      <w:pPr>
        <w:spacing w:line="240" w:lineRule="auto"/>
      </w:pPr>
      <w:r>
        <w:separator/>
      </w:r>
    </w:p>
  </w:endnote>
  <w:endnote w:type="continuationSeparator" w:id="0">
    <w:p w:rsidR="000D120F" w:rsidRDefault="000D120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20F" w:rsidRDefault="000D120F" w:rsidP="00793C70">
      <w:pPr>
        <w:spacing w:line="240" w:lineRule="auto"/>
      </w:pPr>
      <w:r>
        <w:separator/>
      </w:r>
    </w:p>
  </w:footnote>
  <w:footnote w:type="continuationSeparator" w:id="0">
    <w:p w:rsidR="000D120F" w:rsidRDefault="000D120F"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3A8422ED"/>
    <w:multiLevelType w:val="hybridMultilevel"/>
    <w:tmpl w:val="54689F72"/>
    <w:lvl w:ilvl="0" w:tplc="52248EEA">
      <w:start w:val="1"/>
      <w:numFmt w:val="bullet"/>
      <w:lvlText w:val="-"/>
      <w:lvlJc w:val="left"/>
      <w:pPr>
        <w:ind w:left="1080" w:hanging="360"/>
      </w:pPr>
      <w:rPr>
        <w:rFonts w:ascii="Frutiger Next LT W1G" w:eastAsia="Times New Roman" w:hAnsi="Frutiger Next LT W1G"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40AF3F9F"/>
    <w:multiLevelType w:val="hybridMultilevel"/>
    <w:tmpl w:val="FB245FB8"/>
    <w:lvl w:ilvl="0" w:tplc="AEE618F6">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2">
    <w:nsid w:val="40BE7294"/>
    <w:multiLevelType w:val="hybridMultilevel"/>
    <w:tmpl w:val="879E19C0"/>
    <w:lvl w:ilvl="0" w:tplc="C98CB626">
      <w:numFmt w:val="bullet"/>
      <w:lvlText w:val="-"/>
      <w:lvlJc w:val="left"/>
      <w:pPr>
        <w:ind w:left="757" w:hanging="360"/>
      </w:pPr>
      <w:rPr>
        <w:rFonts w:ascii="Frutiger Next LT W1G" w:eastAsia="Times New Roman" w:hAnsi="Frutiger Next LT W1G"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13">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4">
    <w:nsid w:val="598336EE"/>
    <w:multiLevelType w:val="hybridMultilevel"/>
    <w:tmpl w:val="216A2360"/>
    <w:lvl w:ilvl="0" w:tplc="CE2CE712">
      <w:numFmt w:val="bullet"/>
      <w:lvlText w:val="-"/>
      <w:lvlJc w:val="left"/>
      <w:pPr>
        <w:ind w:left="757" w:hanging="360"/>
      </w:pPr>
      <w:rPr>
        <w:rFonts w:ascii="Frutiger Next LT W1G" w:eastAsia="Times New Roman" w:hAnsi="Frutiger Next LT W1G"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15">
    <w:nsid w:val="65E970D7"/>
    <w:multiLevelType w:val="hybridMultilevel"/>
    <w:tmpl w:val="078CC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06F1F27"/>
    <w:multiLevelType w:val="hybridMultilevel"/>
    <w:tmpl w:val="BCB2B12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5"/>
  </w:num>
  <w:num w:numId="14">
    <w:abstractNumId w:val="10"/>
  </w:num>
  <w:num w:numId="15">
    <w:abstractNumId w:val="14"/>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5B"/>
    <w:rsid w:val="000147EF"/>
    <w:rsid w:val="00017F4D"/>
    <w:rsid w:val="000221F6"/>
    <w:rsid w:val="00070B8E"/>
    <w:rsid w:val="000951CC"/>
    <w:rsid w:val="000C6D6D"/>
    <w:rsid w:val="000D120F"/>
    <w:rsid w:val="000E6647"/>
    <w:rsid w:val="001024A4"/>
    <w:rsid w:val="001149DE"/>
    <w:rsid w:val="00151D73"/>
    <w:rsid w:val="001C005B"/>
    <w:rsid w:val="001E250B"/>
    <w:rsid w:val="00211754"/>
    <w:rsid w:val="00213D5C"/>
    <w:rsid w:val="00235E04"/>
    <w:rsid w:val="00246EB0"/>
    <w:rsid w:val="00286973"/>
    <w:rsid w:val="00290630"/>
    <w:rsid w:val="002A05F9"/>
    <w:rsid w:val="003121E8"/>
    <w:rsid w:val="0032736B"/>
    <w:rsid w:val="00356243"/>
    <w:rsid w:val="003722B9"/>
    <w:rsid w:val="00390052"/>
    <w:rsid w:val="003968B9"/>
    <w:rsid w:val="003A2F1A"/>
    <w:rsid w:val="003C692B"/>
    <w:rsid w:val="0040384F"/>
    <w:rsid w:val="00403A81"/>
    <w:rsid w:val="00446361"/>
    <w:rsid w:val="004501F2"/>
    <w:rsid w:val="0046797B"/>
    <w:rsid w:val="004A1465"/>
    <w:rsid w:val="004A1608"/>
    <w:rsid w:val="004A3E42"/>
    <w:rsid w:val="004B0621"/>
    <w:rsid w:val="004D1002"/>
    <w:rsid w:val="00513B11"/>
    <w:rsid w:val="00525E87"/>
    <w:rsid w:val="00555595"/>
    <w:rsid w:val="0058709E"/>
    <w:rsid w:val="00595925"/>
    <w:rsid w:val="005C0EA5"/>
    <w:rsid w:val="005D451D"/>
    <w:rsid w:val="005F317F"/>
    <w:rsid w:val="0068145C"/>
    <w:rsid w:val="006949FC"/>
    <w:rsid w:val="006A14D7"/>
    <w:rsid w:val="006D1719"/>
    <w:rsid w:val="00712435"/>
    <w:rsid w:val="00712E6A"/>
    <w:rsid w:val="00713142"/>
    <w:rsid w:val="00732AF2"/>
    <w:rsid w:val="007931F6"/>
    <w:rsid w:val="00793C70"/>
    <w:rsid w:val="0079437B"/>
    <w:rsid w:val="007B27C5"/>
    <w:rsid w:val="007B6B15"/>
    <w:rsid w:val="007D11DC"/>
    <w:rsid w:val="007E7DFC"/>
    <w:rsid w:val="0081039D"/>
    <w:rsid w:val="00816876"/>
    <w:rsid w:val="00865E46"/>
    <w:rsid w:val="00873B3B"/>
    <w:rsid w:val="008873E3"/>
    <w:rsid w:val="00896A5D"/>
    <w:rsid w:val="008C1B29"/>
    <w:rsid w:val="0092101B"/>
    <w:rsid w:val="009A0603"/>
    <w:rsid w:val="009A376D"/>
    <w:rsid w:val="009A5EC5"/>
    <w:rsid w:val="009A6082"/>
    <w:rsid w:val="009A6B3E"/>
    <w:rsid w:val="009A778E"/>
    <w:rsid w:val="009F3E31"/>
    <w:rsid w:val="00A12BED"/>
    <w:rsid w:val="00A22235"/>
    <w:rsid w:val="00A41323"/>
    <w:rsid w:val="00A4328F"/>
    <w:rsid w:val="00A472AF"/>
    <w:rsid w:val="00A84D3C"/>
    <w:rsid w:val="00A9201B"/>
    <w:rsid w:val="00A94A76"/>
    <w:rsid w:val="00AA58D1"/>
    <w:rsid w:val="00AE30CE"/>
    <w:rsid w:val="00B27D6F"/>
    <w:rsid w:val="00B31C26"/>
    <w:rsid w:val="00B55F8D"/>
    <w:rsid w:val="00B72BC9"/>
    <w:rsid w:val="00B91C9A"/>
    <w:rsid w:val="00BB6BE6"/>
    <w:rsid w:val="00C156ED"/>
    <w:rsid w:val="00C3093A"/>
    <w:rsid w:val="00C64062"/>
    <w:rsid w:val="00C94E2B"/>
    <w:rsid w:val="00D47FC2"/>
    <w:rsid w:val="00DA76C3"/>
    <w:rsid w:val="00DC3414"/>
    <w:rsid w:val="00DE2F4D"/>
    <w:rsid w:val="00E54774"/>
    <w:rsid w:val="00E7112A"/>
    <w:rsid w:val="00E736F6"/>
    <w:rsid w:val="00EA6A84"/>
    <w:rsid w:val="00EC013F"/>
    <w:rsid w:val="00EE038F"/>
    <w:rsid w:val="00EE11F6"/>
    <w:rsid w:val="00F02209"/>
    <w:rsid w:val="00F25C5F"/>
    <w:rsid w:val="00F424E9"/>
    <w:rsid w:val="00F91186"/>
    <w:rsid w:val="00F922A3"/>
    <w:rsid w:val="00F961F0"/>
    <w:rsid w:val="00FA494F"/>
    <w:rsid w:val="00FC3A07"/>
    <w:rsid w:val="00FD1DC1"/>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351A43-D6E0-448B-9BD7-3D6DF4D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Gitternetztabelle4">
    <w:name w:val="Grid Table 4"/>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yl5">
    <w:name w:val="_5yl5"/>
    <w:basedOn w:val="Absatz-Standardschriftart"/>
    <w:rsid w:val="001C005B"/>
  </w:style>
  <w:style w:type="paragraph" w:styleId="Listenabsatz">
    <w:name w:val="List Paragraph"/>
    <w:basedOn w:val="Standard"/>
    <w:uiPriority w:val="34"/>
    <w:rsid w:val="00356243"/>
    <w:pPr>
      <w:ind w:left="720"/>
      <w:contextualSpacing/>
    </w:pPr>
  </w:style>
  <w:style w:type="paragraph" w:styleId="StandardWeb">
    <w:name w:val="Normal (Web)"/>
    <w:basedOn w:val="Standard"/>
    <w:uiPriority w:val="99"/>
    <w:semiHidden/>
    <w:unhideWhenUsed/>
    <w:rsid w:val="00A84D3C"/>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9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abrina.spreitzer@stud.uni-regensburg.de" TargetMode="External"/><Relationship Id="rId4" Type="http://schemas.openxmlformats.org/officeDocument/2006/relationships/settings" Target="settings.xml"/><Relationship Id="rId9" Type="http://schemas.openxmlformats.org/officeDocument/2006/relationships/hyperlink" Target="mailto:manuel.gietl@stud.uni-regensburg.de"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se\Downloads\Template_PSMGSS2015_GameDesignDokumen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C8879-F33D-48DF-9626-6CBFB708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Template_PSMGSS2015_GameDesignDokument</Template>
  <TotalTime>0</TotalTime>
  <Pages>13</Pages>
  <Words>1992</Words>
  <Characters>12552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Sabse</dc:creator>
  <cp:keywords/>
  <dc:description/>
  <cp:lastModifiedBy>Sabse</cp:lastModifiedBy>
  <cp:revision>8</cp:revision>
  <cp:lastPrinted>2011-01-24T14:47:00Z</cp:lastPrinted>
  <dcterms:created xsi:type="dcterms:W3CDTF">2015-04-23T09:31:00Z</dcterms:created>
  <dcterms:modified xsi:type="dcterms:W3CDTF">2015-05-21T12:49:00Z</dcterms:modified>
</cp:coreProperties>
</file>